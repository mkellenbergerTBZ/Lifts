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77777777" w:rsidR="005168FD" w:rsidRDefault="005168FD" w:rsidP="00410330">
            <w:pPr>
              <w:rPr>
                <w:sz w:val="18"/>
                <w:szCs w:val="18"/>
              </w:rPr>
            </w:pP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7943F59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5E395EEF" w:rsidR="005168FD" w:rsidRPr="00A97A53" w:rsidRDefault="00AB65F1" w:rsidP="00410330">
            <w:pPr>
              <w:rPr>
                <w:sz w:val="18"/>
                <w:szCs w:val="18"/>
              </w:rPr>
            </w:pPr>
            <w:r w:rsidRPr="00C04918">
              <w:rPr>
                <w:color w:val="FF0000"/>
                <w:sz w:val="21"/>
                <w:szCs w:val="18"/>
              </w:rPr>
              <w:t>Beispiel Liftsimulation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4D9F1F2C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  <w:r w:rsidR="00AB65F1">
        <w:br/>
      </w:r>
      <w:r w:rsidR="00AB65F1">
        <w:rPr>
          <w:b w:val="0"/>
        </w:rPr>
        <w:t>Die Funktionalität einzelner Szenarien sollen für Simulationsbetrieb sichergestellt werden.</w:t>
      </w:r>
    </w:p>
    <w:p w14:paraId="296D9506" w14:textId="251A9B3A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  <w:r w:rsidR="00AB65F1">
        <w:br/>
      </w:r>
      <w:r w:rsidR="00AB65F1" w:rsidRPr="00AB65F1">
        <w:rPr>
          <w:b w:val="0"/>
        </w:rPr>
        <w:t>Systemtest</w:t>
      </w:r>
      <w:r w:rsidR="00AB65F1">
        <w:rPr>
          <w:b w:val="0"/>
        </w:rPr>
        <w:t xml:space="preserve"> auf der Basis der </w:t>
      </w:r>
      <w:proofErr w:type="spellStart"/>
      <w:r w:rsidR="00AB65F1">
        <w:rPr>
          <w:b w:val="0"/>
        </w:rPr>
        <w:t>Use</w:t>
      </w:r>
      <w:proofErr w:type="spellEnd"/>
      <w:r w:rsidR="00AB65F1">
        <w:rPr>
          <w:b w:val="0"/>
        </w:rPr>
        <w:t>-Cases der Anforderungsdefinition</w:t>
      </w:r>
    </w:p>
    <w:p w14:paraId="3E5192E9" w14:textId="56066317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  <w:r w:rsidR="00AB65F1">
        <w:br/>
      </w:r>
      <w:r w:rsidR="00AB65F1">
        <w:rPr>
          <w:b w:val="0"/>
        </w:rPr>
        <w:t xml:space="preserve">Java / </w:t>
      </w:r>
      <w:proofErr w:type="spellStart"/>
      <w:r w:rsidR="00AB65F1" w:rsidRPr="00AB65F1">
        <w:rPr>
          <w:b w:val="0"/>
        </w:rPr>
        <w:t>Greenfoot</w:t>
      </w:r>
      <w:proofErr w:type="spellEnd"/>
      <w:r w:rsidR="00AB65F1" w:rsidRPr="00AB65F1">
        <w:rPr>
          <w:b w:val="0"/>
        </w:rPr>
        <w:t xml:space="preserve"> Version 3.x</w:t>
      </w:r>
    </w:p>
    <w:p w14:paraId="30C80641" w14:textId="764C8953" w:rsidR="00DE5F0A" w:rsidRPr="00AB65F1" w:rsidRDefault="00DE5F0A" w:rsidP="00DE5F0A">
      <w:pPr>
        <w:pStyle w:val="berschrift2"/>
        <w:rPr>
          <w:b w:val="0"/>
        </w:rPr>
      </w:pPr>
      <w:bookmarkStart w:id="4" w:name="_Toc276541757"/>
      <w:r w:rsidRPr="00BE7CC6">
        <w:t xml:space="preserve">Anforderung </w:t>
      </w:r>
      <w:proofErr w:type="gramStart"/>
      <w:r w:rsidRPr="00BE7CC6">
        <w:t>an das Testobjekt</w:t>
      </w:r>
      <w:bookmarkEnd w:id="4"/>
      <w:r w:rsidR="00AB65F1">
        <w:t>s</w:t>
      </w:r>
      <w:proofErr w:type="gramEnd"/>
      <w:r w:rsidR="00AB65F1">
        <w:br/>
      </w:r>
      <w:r w:rsidR="00AB65F1" w:rsidRPr="00AB65F1">
        <w:rPr>
          <w:b w:val="0"/>
        </w:rPr>
        <w:t>Szenario «Liftsimulation V0.</w:t>
      </w:r>
      <w:r w:rsidR="004A50A6">
        <w:rPr>
          <w:b w:val="0"/>
        </w:rPr>
        <w:t>91</w:t>
      </w:r>
      <w:r w:rsidR="00AB65F1" w:rsidRPr="00AB65F1">
        <w:rPr>
          <w:b w:val="0"/>
        </w:rPr>
        <w:t>» laden</w:t>
      </w:r>
    </w:p>
    <w:p w14:paraId="6641F88C" w14:textId="2807EF01" w:rsidR="005168FD" w:rsidRPr="00AB65F1" w:rsidRDefault="00DE5F0A" w:rsidP="005168FD">
      <w:pPr>
        <w:pStyle w:val="berschrift2"/>
        <w:rPr>
          <w:b w:val="0"/>
        </w:rPr>
      </w:pPr>
      <w:bookmarkStart w:id="5" w:name="_Toc276541756"/>
      <w:r w:rsidRPr="00BE7CC6">
        <w:t>Testvorg</w:t>
      </w:r>
      <w:bookmarkEnd w:id="5"/>
      <w:r>
        <w:t>aben</w:t>
      </w:r>
      <w:r w:rsidR="00AB65F1">
        <w:br/>
      </w:r>
      <w:r w:rsidR="00AB65F1" w:rsidRPr="00AB65F1">
        <w:rPr>
          <w:b w:val="0"/>
        </w:rPr>
        <w:t>Keine zus. Dateien / Hilfsmittel nötig</w:t>
      </w:r>
    </w:p>
    <w:p w14:paraId="78B08D3E" w14:textId="16681B24" w:rsidR="00DE5F0A" w:rsidRDefault="00DE5F0A" w:rsidP="00DE5F0A">
      <w:pPr>
        <w:pStyle w:val="berschrift2"/>
      </w:pPr>
      <w:bookmarkStart w:id="6" w:name="_Toc276541758"/>
      <w:r w:rsidRPr="00BE7CC6">
        <w:t>Abbruchkriterien</w:t>
      </w:r>
      <w:bookmarkEnd w:id="6"/>
      <w:r w:rsidR="00AB65F1">
        <w:br/>
      </w:r>
      <w:r w:rsidR="00AB65F1">
        <w:rPr>
          <w:b w:val="0"/>
        </w:rPr>
        <w:t>Bei Absturz oder Hänger der Simulation.</w:t>
      </w:r>
    </w:p>
    <w:p w14:paraId="6A98A10B" w14:textId="13619285" w:rsidR="00DE5F0A" w:rsidRPr="00BE7CC6" w:rsidRDefault="00DE5F0A" w:rsidP="00DE5F0A">
      <w:pPr>
        <w:pStyle w:val="berschrift2"/>
      </w:pPr>
      <w:bookmarkStart w:id="7" w:name="_Toc276541759"/>
      <w:r w:rsidRPr="00BE7CC6">
        <w:t>Weiteres</w:t>
      </w:r>
      <w:bookmarkEnd w:id="7"/>
      <w:r w:rsidR="00AB65F1">
        <w:br/>
      </w:r>
      <w:r w:rsidR="00AB65F1" w:rsidRPr="00AB65F1">
        <w:rPr>
          <w:b w:val="0"/>
        </w:rPr>
        <w:t xml:space="preserve">Es werden keine nichtfunktionalen Merkmale </w:t>
      </w:r>
      <w:proofErr w:type="spellStart"/>
      <w:r w:rsidR="00AB65F1" w:rsidRPr="00AB65F1">
        <w:rPr>
          <w:b w:val="0"/>
        </w:rPr>
        <w:t>gestestet</w:t>
      </w:r>
      <w:proofErr w:type="spellEnd"/>
      <w:r w:rsidR="00AB65F1">
        <w:rPr>
          <w:b w:val="0"/>
        </w:rPr>
        <w:t xml:space="preserve">! </w:t>
      </w:r>
      <w:r w:rsidR="00AB65F1">
        <w:rPr>
          <w:b w:val="0"/>
        </w:rPr>
        <w:br/>
        <w:t>(Reaktionszeit / GUI-Aspekte / Speicherbedarf)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7"/>
          <w:footerReference w:type="default" r:id="rId8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pPr w:leftFromText="141" w:rightFromText="141" w:vertAnchor="text" w:tblpY="1"/>
        <w:tblOverlap w:val="never"/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C04918">
        <w:tc>
          <w:tcPr>
            <w:tcW w:w="4068" w:type="dxa"/>
          </w:tcPr>
          <w:p w14:paraId="6AB5A3FC" w14:textId="1A9D15AA" w:rsidR="00DE5F0A" w:rsidRPr="00F20189" w:rsidRDefault="00DE5F0A" w:rsidP="00C04918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33614C2E" w:rsidR="00DE5F0A" w:rsidRPr="00F20189" w:rsidRDefault="00AB65F1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Liftsimulation</w:t>
            </w:r>
          </w:p>
        </w:tc>
      </w:tr>
      <w:tr w:rsidR="00DE5F0A" w:rsidRPr="00F20189" w14:paraId="6F089566" w14:textId="77777777" w:rsidTr="00C04918">
        <w:tc>
          <w:tcPr>
            <w:tcW w:w="4068" w:type="dxa"/>
          </w:tcPr>
          <w:p w14:paraId="611C316E" w14:textId="1016A6D2" w:rsidR="00DE5F0A" w:rsidRPr="00F20189" w:rsidRDefault="00DE5F0A" w:rsidP="00C04918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5ECC0AA2" w:rsidR="00DE5F0A" w:rsidRPr="00F20189" w:rsidRDefault="00AB65F1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V0.</w:t>
            </w:r>
            <w:r w:rsidR="00123B1C">
              <w:rPr>
                <w:i/>
                <w:iCs/>
              </w:rPr>
              <w:t>91</w:t>
            </w:r>
          </w:p>
        </w:tc>
      </w:tr>
      <w:tr w:rsidR="00DE5F0A" w:rsidRPr="00F20189" w14:paraId="45A4FAFF" w14:textId="77777777" w:rsidTr="00C04918">
        <w:tc>
          <w:tcPr>
            <w:tcW w:w="4068" w:type="dxa"/>
          </w:tcPr>
          <w:p w14:paraId="3758605E" w14:textId="26878823" w:rsidR="00DE5F0A" w:rsidRPr="00F20189" w:rsidRDefault="00DE5F0A" w:rsidP="00C04918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</w:t>
            </w:r>
            <w:r w:rsidR="00ED0587">
              <w:rPr>
                <w:i/>
                <w:iCs/>
              </w:rPr>
              <w:t>Szenario</w:t>
            </w:r>
            <w:r w:rsidR="001222EE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5475C8CB" w14:textId="1F2BDA59" w:rsidR="00DE5F0A" w:rsidRPr="00F20189" w:rsidRDefault="00C04918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kelLifts_V0_</w:t>
            </w:r>
            <w:r w:rsidR="00123B1C">
              <w:rPr>
                <w:i/>
                <w:iCs/>
              </w:rPr>
              <w:t>91</w:t>
            </w:r>
          </w:p>
        </w:tc>
      </w:tr>
      <w:tr w:rsidR="00DE5F0A" w:rsidRPr="00F20189" w14:paraId="0068778C" w14:textId="77777777" w:rsidTr="00C04918">
        <w:tc>
          <w:tcPr>
            <w:tcW w:w="4068" w:type="dxa"/>
          </w:tcPr>
          <w:p w14:paraId="07C83736" w14:textId="79856AD2" w:rsidR="00DE5F0A" w:rsidRPr="00F20189" w:rsidRDefault="00DE5F0A" w:rsidP="00C04918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5B966EE1" w:rsidR="00DE5F0A" w:rsidRPr="00F20189" w:rsidRDefault="00C04918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</w:t>
            </w:r>
          </w:p>
        </w:tc>
      </w:tr>
      <w:tr w:rsidR="00DE5F0A" w:rsidRPr="00F20189" w14:paraId="7B596E66" w14:textId="77777777" w:rsidTr="00C04918">
        <w:tc>
          <w:tcPr>
            <w:tcW w:w="4068" w:type="dxa"/>
          </w:tcPr>
          <w:p w14:paraId="42BEDDF2" w14:textId="77777777" w:rsidR="00DE5F0A" w:rsidRPr="00F20189" w:rsidRDefault="00DE5F0A" w:rsidP="00C04918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</w:tcPr>
          <w:p w14:paraId="2F556D93" w14:textId="799DE363" w:rsidR="00DE5F0A" w:rsidRPr="00F20189" w:rsidRDefault="00C04918" w:rsidP="00C04918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</w:t>
            </w:r>
          </w:p>
        </w:tc>
      </w:tr>
      <w:tr w:rsidR="00DE5F0A" w:rsidRPr="00F20189" w14:paraId="466D8EC6" w14:textId="77777777" w:rsidTr="00C049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C04918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F2D5" w14:textId="6C9176A7" w:rsidR="00DE5F0A" w:rsidRPr="00226C1D" w:rsidRDefault="00C04918" w:rsidP="00C04918"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Heute</w:t>
            </w:r>
          </w:p>
        </w:tc>
      </w:tr>
      <w:tr w:rsidR="00DE5F0A" w:rsidRPr="00F20189" w14:paraId="5E49BFE5" w14:textId="77777777" w:rsidTr="00C049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C0491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E5D2F" w14:textId="0F2D4048" w:rsidR="00DE5F0A" w:rsidRPr="00226C1D" w:rsidRDefault="00C04918" w:rsidP="00C04918">
            <w:pPr>
              <w:spacing w:before="40" w:after="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</w:t>
            </w:r>
            <w:r w:rsidR="00270214">
              <w:rPr>
                <w:color w:val="FF0000"/>
              </w:rPr>
              <w:t>ochn</w:t>
            </w:r>
            <w:r>
              <w:rPr>
                <w:color w:val="FF0000"/>
              </w:rPr>
              <w:t>iemand</w:t>
            </w:r>
            <w:proofErr w:type="spellEnd"/>
          </w:p>
        </w:tc>
      </w:tr>
    </w:tbl>
    <w:p w14:paraId="176270D4" w14:textId="77777777" w:rsidR="00767F4B" w:rsidRDefault="00767F4B" w:rsidP="00DE5F0A"/>
    <w:p w14:paraId="3138CB99" w14:textId="77777777" w:rsidR="00767F4B" w:rsidRDefault="00767F4B" w:rsidP="00DE5F0A"/>
    <w:p w14:paraId="4AC16116" w14:textId="77777777" w:rsidR="00767F4B" w:rsidRDefault="00767F4B" w:rsidP="00DE5F0A"/>
    <w:p w14:paraId="29176CC7" w14:textId="77777777" w:rsidR="00767F4B" w:rsidRDefault="00767F4B" w:rsidP="00DE5F0A"/>
    <w:p w14:paraId="7173AF6F" w14:textId="77777777" w:rsidR="00767F4B" w:rsidRDefault="00767F4B" w:rsidP="00DE5F0A"/>
    <w:p w14:paraId="670CAF52" w14:textId="77777777" w:rsidR="00767F4B" w:rsidRDefault="00767F4B" w:rsidP="00DE5F0A"/>
    <w:p w14:paraId="08DCEAEB" w14:textId="77777777" w:rsidR="00767F4B" w:rsidRDefault="00767F4B" w:rsidP="00DE5F0A"/>
    <w:p w14:paraId="3CD78EE2" w14:textId="77777777" w:rsidR="00767F4B" w:rsidRDefault="00767F4B" w:rsidP="00DE5F0A"/>
    <w:p w14:paraId="454B2984" w14:textId="77777777" w:rsidR="00767F4B" w:rsidRDefault="00767F4B" w:rsidP="00DE5F0A"/>
    <w:p w14:paraId="4A8FE747" w14:textId="77777777" w:rsidR="00767F4B" w:rsidRDefault="00767F4B">
      <w:pPr>
        <w:spacing w:before="0" w:after="0"/>
      </w:pPr>
      <w:r>
        <w:br w:type="page"/>
      </w:r>
    </w:p>
    <w:p w14:paraId="4A4A0BC5" w14:textId="22686F1F" w:rsidR="00C04918" w:rsidRPr="00F20189" w:rsidRDefault="00767F4B" w:rsidP="00767F4B">
      <w:r w:rsidRPr="00C04918">
        <w:rPr>
          <w:noProof/>
        </w:rPr>
        <w:lastRenderedPageBreak/>
        <w:drawing>
          <wp:inline distT="0" distB="0" distL="0" distR="0" wp14:anchorId="22ECD705" wp14:editId="7301AD76">
            <wp:extent cx="1736011" cy="1785620"/>
            <wp:effectExtent l="0" t="0" r="4445" b="5080"/>
            <wp:docPr id="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0949"/>
                    <a:stretch/>
                  </pic:blipFill>
                  <pic:spPr bwMode="auto">
                    <a:xfrm>
                      <a:off x="0" y="0"/>
                      <a:ext cx="1751321" cy="180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491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3856D" wp14:editId="53DB37ED">
                <wp:simplePos x="0" y="0"/>
                <wp:positionH relativeFrom="column">
                  <wp:posOffset>552267</wp:posOffset>
                </wp:positionH>
                <wp:positionV relativeFrom="paragraph">
                  <wp:posOffset>1026427</wp:posOffset>
                </wp:positionV>
                <wp:extent cx="862200" cy="558000"/>
                <wp:effectExtent l="38100" t="38100" r="40005" b="3937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220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B17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2.8pt;margin-top:80.1pt;width:69.35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">
                <v:imagedata r:id="rId11" o:title=""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472909">
        <w:tc>
          <w:tcPr>
            <w:tcW w:w="1066" w:type="pct"/>
            <w:gridSpan w:val="2"/>
            <w:shd w:val="clear" w:color="auto" w:fill="EAF1DD" w:themeFill="accent3" w:themeFillTint="33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472909">
        <w:tc>
          <w:tcPr>
            <w:tcW w:w="1066" w:type="pct"/>
            <w:gridSpan w:val="2"/>
            <w:shd w:val="clear" w:color="auto" w:fill="EAF1DD" w:themeFill="accent3" w:themeFillTint="33"/>
          </w:tcPr>
          <w:p w14:paraId="7EBB6649" w14:textId="6F0EDEC6" w:rsidR="00A856F6" w:rsidRPr="004A50A6" w:rsidRDefault="00A856F6" w:rsidP="00226C1D">
            <w:pPr>
              <w:spacing w:before="40" w:after="40"/>
              <w:rPr>
                <w:bCs/>
                <w:sz w:val="20"/>
                <w:lang w:val="en-US"/>
              </w:rPr>
            </w:pPr>
            <w:r w:rsidRPr="004A50A6">
              <w:rPr>
                <w:b/>
                <w:bCs/>
                <w:sz w:val="20"/>
                <w:lang w:val="en-US"/>
              </w:rPr>
              <w:t>UC „</w:t>
            </w:r>
            <w:r w:rsidR="00C04918" w:rsidRPr="004A50A6">
              <w:rPr>
                <w:b/>
                <w:bCs/>
                <w:sz w:val="20"/>
                <w:lang w:val="en-US"/>
              </w:rPr>
              <w:t>Stop, Move Up/</w:t>
            </w:r>
            <w:proofErr w:type="gramStart"/>
            <w:r w:rsidR="00C04918" w:rsidRPr="004A50A6">
              <w:rPr>
                <w:b/>
                <w:bCs/>
                <w:sz w:val="20"/>
                <w:lang w:val="en-US"/>
              </w:rPr>
              <w:t>Down</w:t>
            </w:r>
            <w:r w:rsidRPr="004A50A6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4A50A6">
              <w:rPr>
                <w:b/>
                <w:bCs/>
                <w:sz w:val="20"/>
                <w:lang w:val="en-US"/>
              </w:rPr>
              <w:t>:</w:t>
            </w:r>
            <w:r w:rsidR="003C5C08" w:rsidRPr="004A50A6">
              <w:rPr>
                <w:bCs/>
                <w:sz w:val="20"/>
                <w:lang w:val="en-US"/>
              </w:rPr>
              <w:t xml:space="preserve"> </w:t>
            </w:r>
            <w:r w:rsidR="00C04918" w:rsidRPr="004A50A6">
              <w:rPr>
                <w:bCs/>
                <w:sz w:val="20"/>
                <w:lang w:val="en-US"/>
              </w:rPr>
              <w:br/>
            </w:r>
          </w:p>
        </w:tc>
        <w:tc>
          <w:tcPr>
            <w:tcW w:w="3934" w:type="pct"/>
            <w:gridSpan w:val="4"/>
          </w:tcPr>
          <w:p w14:paraId="764FEDB6" w14:textId="7C28C89E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C04918" w:rsidRPr="00C04918">
              <w:rPr>
                <w:b/>
                <w:bCs/>
                <w:sz w:val="20"/>
              </w:rPr>
              <w:t xml:space="preserve">Move </w:t>
            </w:r>
            <w:proofErr w:type="spellStart"/>
            <w:proofErr w:type="gramStart"/>
            <w:r w:rsidR="00C04918" w:rsidRPr="00C04918">
              <w:rPr>
                <w:b/>
                <w:bCs/>
                <w:sz w:val="20"/>
              </w:rPr>
              <w:t>Up</w:t>
            </w:r>
            <w:proofErr w:type="spellEnd"/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  <w:r w:rsidR="00C04918">
              <w:rPr>
                <w:bCs/>
                <w:sz w:val="20"/>
                <w:lang w:val="en-US"/>
              </w:rPr>
              <w:br/>
            </w:r>
            <w:r w:rsidR="00C04918" w:rsidRPr="00C04918">
              <w:rPr>
                <w:bCs/>
                <w:sz w:val="20"/>
              </w:rPr>
              <w:t>Der Lift fährt ein Stockwerk nach oben.</w:t>
            </w:r>
          </w:p>
        </w:tc>
      </w:tr>
      <w:tr w:rsidR="00A856F6" w:rsidRPr="003713D4" w14:paraId="4F2C1553" w14:textId="77777777" w:rsidTr="00472909">
        <w:tc>
          <w:tcPr>
            <w:tcW w:w="1066" w:type="pct"/>
            <w:gridSpan w:val="2"/>
            <w:shd w:val="clear" w:color="auto" w:fill="EAF1DD" w:themeFill="accent3" w:themeFillTint="33"/>
          </w:tcPr>
          <w:p w14:paraId="2294069E" w14:textId="1292F97C" w:rsidR="00226C1D" w:rsidRPr="00C04918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Aktor: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C04918">
              <w:rPr>
                <w:bCs/>
                <w:sz w:val="20"/>
              </w:rPr>
              <w:t>GF-Engine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C04918" w:rsidRPr="00C04918">
              <w:rPr>
                <w:bCs/>
                <w:sz w:val="20"/>
              </w:rPr>
              <w:t>Person fordert Lift an oder gibt Zielstockwerk ein.</w:t>
            </w:r>
          </w:p>
          <w:p w14:paraId="7E1E089A" w14:textId="593A8EAF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C04918" w:rsidRPr="00C04918">
              <w:rPr>
                <w:bCs/>
                <w:sz w:val="20"/>
              </w:rPr>
              <w:t>Liftcontroller gibt „Befehl nach oben“ zu fahren.</w:t>
            </w:r>
          </w:p>
        </w:tc>
        <w:tc>
          <w:tcPr>
            <w:tcW w:w="3934" w:type="pct"/>
            <w:gridSpan w:val="4"/>
            <w:tcBorders>
              <w:bottom w:val="single" w:sz="6" w:space="0" w:color="auto"/>
            </w:tcBorders>
          </w:tcPr>
          <w:p w14:paraId="613CFCD2" w14:textId="68963455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750BF4">
              <w:rPr>
                <w:b/>
                <w:bCs/>
                <w:color w:val="00B050"/>
                <w:sz w:val="20"/>
              </w:rPr>
              <w:t xml:space="preserve">Trace </w:t>
            </w:r>
            <w:r w:rsidR="003B6D68" w:rsidRPr="00750BF4">
              <w:rPr>
                <w:b/>
                <w:bCs/>
                <w:color w:val="00B050"/>
                <w:sz w:val="20"/>
              </w:rPr>
              <w:t>01</w:t>
            </w:r>
            <w:r w:rsidRPr="00750BF4">
              <w:rPr>
                <w:b/>
                <w:bCs/>
                <w:color w:val="00B050"/>
                <w:sz w:val="20"/>
              </w:rPr>
              <w:t>:</w:t>
            </w:r>
            <w:r w:rsidRPr="00750BF4">
              <w:rPr>
                <w:bCs/>
                <w:color w:val="00B050"/>
                <w:sz w:val="20"/>
              </w:rPr>
              <w:t xml:space="preserve"> </w:t>
            </w:r>
            <w:r w:rsidR="00C06AF3" w:rsidRPr="00750BF4">
              <w:rPr>
                <w:b/>
                <w:bCs/>
                <w:color w:val="00B050"/>
                <w:sz w:val="20"/>
              </w:rPr>
              <w:br/>
            </w:r>
            <w:r w:rsidR="00750BF4" w:rsidRPr="00750BF4">
              <w:rPr>
                <w:b/>
                <w:bCs/>
                <w:color w:val="000000" w:themeColor="text1"/>
                <w:sz w:val="20"/>
              </w:rPr>
              <w:t xml:space="preserve">Keine </w:t>
            </w:r>
            <w:r w:rsidR="00750BF4">
              <w:rPr>
                <w:b/>
                <w:bCs/>
                <w:color w:val="000000" w:themeColor="text1"/>
                <w:sz w:val="20"/>
              </w:rPr>
              <w:t>Fehlerbehandlung oder Ausnahmesituation</w:t>
            </w:r>
          </w:p>
        </w:tc>
      </w:tr>
      <w:tr w:rsidR="007E1ABF" w:rsidRPr="007E1ABF" w14:paraId="486687E5" w14:textId="77777777" w:rsidTr="004729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1F03F940" w14:textId="1B3FA7A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55012A">
              <w:rPr>
                <w:b/>
                <w:bCs/>
                <w:sz w:val="20"/>
              </w:rPr>
              <w:t xml:space="preserve">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(</w:t>
            </w:r>
            <w:proofErr w:type="spellStart"/>
            <w:r w:rsidR="00E4553C">
              <w:rPr>
                <w:b/>
                <w:bCs/>
                <w:i/>
                <w:color w:val="7030A0"/>
                <w:sz w:val="16"/>
              </w:rPr>
              <w:t>Meta</w:t>
            </w:r>
            <w:proofErr w:type="spellEnd"/>
            <w:r w:rsidR="00E4553C">
              <w:rPr>
                <w:b/>
                <w:bCs/>
                <w:i/>
                <w:color w:val="7030A0"/>
                <w:sz w:val="16"/>
              </w:rPr>
              <w:t xml:space="preserve"> /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Sicht Aussen)</w:t>
            </w:r>
          </w:p>
        </w:tc>
        <w:tc>
          <w:tcPr>
            <w:tcW w:w="1191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67DD142" w14:textId="32E23C78" w:rsidR="005F76E4" w:rsidRPr="007E1ABF" w:rsidRDefault="00E67C56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  <w:r w:rsidR="0055012A">
              <w:rPr>
                <w:b/>
                <w:bCs/>
                <w:sz w:val="20"/>
              </w:rPr>
              <w:t xml:space="preserve">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(</w:t>
            </w:r>
            <w:r w:rsidR="00E4553C">
              <w:rPr>
                <w:b/>
                <w:bCs/>
                <w:i/>
                <w:color w:val="7030A0"/>
                <w:sz w:val="16"/>
              </w:rPr>
              <w:t xml:space="preserve">Konkret /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Sicht Innen)</w:t>
            </w:r>
          </w:p>
        </w:tc>
        <w:tc>
          <w:tcPr>
            <w:tcW w:w="1167" w:type="pct"/>
            <w:shd w:val="clear" w:color="auto" w:fill="B6DDE8" w:themeFill="accent5" w:themeFillTint="66"/>
          </w:tcPr>
          <w:p w14:paraId="53D1B5FB" w14:textId="2E8F6CB7" w:rsidR="005F76E4" w:rsidRPr="007E1ABF" w:rsidRDefault="00A04E1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  <w:r w:rsidR="0055012A">
              <w:rPr>
                <w:b/>
                <w:bCs/>
                <w:sz w:val="20"/>
              </w:rPr>
              <w:t xml:space="preserve"> </w:t>
            </w:r>
            <w:r w:rsidR="0055012A" w:rsidRPr="00D60B10">
              <w:rPr>
                <w:b/>
                <w:bCs/>
                <w:i/>
                <w:color w:val="7030A0"/>
                <w:sz w:val="16"/>
              </w:rPr>
              <w:t>(Sicht Innen)</w:t>
            </w:r>
          </w:p>
        </w:tc>
        <w:tc>
          <w:tcPr>
            <w:tcW w:w="1377" w:type="pct"/>
            <w:shd w:val="clear" w:color="auto" w:fill="B6DDE8" w:themeFill="accent5" w:themeFillTint="66"/>
          </w:tcPr>
          <w:p w14:paraId="2F3F3254" w14:textId="62F6E7D9" w:rsidR="005F76E4" w:rsidRPr="007E1ABF" w:rsidRDefault="00A04E1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  <w:r w:rsidR="00E512CE">
              <w:rPr>
                <w:b/>
                <w:bCs/>
                <w:sz w:val="20"/>
              </w:rPr>
              <w:t xml:space="preserve"> </w:t>
            </w:r>
            <w:r w:rsidR="00D60B10" w:rsidRPr="00D60B10">
              <w:rPr>
                <w:b/>
                <w:bCs/>
                <w:i/>
                <w:color w:val="7030A0"/>
                <w:sz w:val="16"/>
              </w:rPr>
              <w:t>(Sicht Aussen)</w:t>
            </w:r>
          </w:p>
        </w:tc>
        <w:tc>
          <w:tcPr>
            <w:tcW w:w="199" w:type="pct"/>
            <w:shd w:val="clear" w:color="auto" w:fill="B6DDE8" w:themeFill="accent5" w:themeFillTint="66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4729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3E7B858E" w14:textId="4640E6C9" w:rsidR="005F76E4" w:rsidRPr="007E1ABF" w:rsidRDefault="00123B1C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Lift bereit für Transport</w:t>
            </w:r>
          </w:p>
        </w:tc>
        <w:tc>
          <w:tcPr>
            <w:tcW w:w="1191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23BF5DAC" w14:textId="7B25D5D8" w:rsidR="005F76E4" w:rsidRPr="007E1ABF" w:rsidRDefault="00123B1C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Lift wartet Zeit ab und schliesst Tür</w:t>
            </w:r>
          </w:p>
        </w:tc>
        <w:tc>
          <w:tcPr>
            <w:tcW w:w="1167" w:type="pct"/>
            <w:shd w:val="clear" w:color="auto" w:fill="B6DDE8" w:themeFill="accent5" w:themeFillTint="66"/>
          </w:tcPr>
          <w:p w14:paraId="7F795517" w14:textId="2D57DBA9" w:rsidR="005F76E4" w:rsidRPr="007E1ABF" w:rsidRDefault="00123B1C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Tür schliesst sich</w:t>
            </w:r>
          </w:p>
        </w:tc>
        <w:tc>
          <w:tcPr>
            <w:tcW w:w="1377" w:type="pct"/>
            <w:shd w:val="clear" w:color="auto" w:fill="B6DDE8" w:themeFill="accent5" w:themeFillTint="66"/>
          </w:tcPr>
          <w:p w14:paraId="6CC249BD" w14:textId="632B8FAC" w:rsidR="005F76E4" w:rsidRPr="00E512CE" w:rsidRDefault="00C04918" w:rsidP="00E46F8A">
            <w:pPr>
              <w:spacing w:before="40" w:after="40"/>
              <w:rPr>
                <w:bCs/>
                <w:i/>
                <w:sz w:val="20"/>
              </w:rPr>
            </w:pPr>
            <w:r w:rsidRPr="00E512CE">
              <w:rPr>
                <w:bCs/>
                <w:i/>
                <w:color w:val="FF0000"/>
                <w:sz w:val="20"/>
              </w:rPr>
              <w:t>Im Testsetting vom Tester auszufüllen...</w:t>
            </w:r>
          </w:p>
        </w:tc>
        <w:tc>
          <w:tcPr>
            <w:tcW w:w="199" w:type="pct"/>
            <w:shd w:val="clear" w:color="auto" w:fill="B6DDE8" w:themeFill="accent5" w:themeFillTint="66"/>
          </w:tcPr>
          <w:p w14:paraId="7493D78F" w14:textId="09E6311E" w:rsidR="005F76E4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color w:val="FF0000"/>
                <w:sz w:val="20"/>
              </w:rPr>
              <w:t>NOK</w:t>
            </w:r>
          </w:p>
        </w:tc>
      </w:tr>
      <w:tr w:rsidR="007E1ABF" w:rsidRPr="007E1ABF" w14:paraId="30ADD44D" w14:textId="77777777" w:rsidTr="004729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01BADBB8" w14:textId="08A195DC" w:rsidR="005F76E4" w:rsidRPr="007E1ABF" w:rsidRDefault="00C04918" w:rsidP="00226C1D">
            <w:pPr>
              <w:tabs>
                <w:tab w:val="left" w:pos="535"/>
              </w:tabs>
              <w:rPr>
                <w:sz w:val="20"/>
              </w:rPr>
            </w:pPr>
            <w:r w:rsidRPr="00C04918">
              <w:rPr>
                <w:sz w:val="20"/>
                <w:lang w:val="de-DE"/>
              </w:rPr>
              <w:t>Anzahl Personen in Lift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4210D1BE" w14:textId="506B374E" w:rsidR="005F76E4" w:rsidRPr="007E1ABF" w:rsidRDefault="003B6D68" w:rsidP="00650BA3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Anzahl Personen im Lift zählen und anzeigen.</w:t>
            </w:r>
          </w:p>
        </w:tc>
        <w:tc>
          <w:tcPr>
            <w:tcW w:w="1167" w:type="pct"/>
            <w:shd w:val="clear" w:color="auto" w:fill="B6DDE8" w:themeFill="accent5" w:themeFillTint="66"/>
          </w:tcPr>
          <w:p w14:paraId="1A4B348D" w14:textId="7443F8B2" w:rsidR="005F76E4" w:rsidRPr="007E1ABF" w:rsidRDefault="00123B1C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Zeigt Anzahl</w:t>
            </w:r>
            <w:r w:rsidR="003B6D68" w:rsidRPr="003B6D68">
              <w:rPr>
                <w:bCs/>
                <w:sz w:val="20"/>
              </w:rPr>
              <w:t xml:space="preserve"> Personen im Lift</w:t>
            </w:r>
            <w:r w:rsidR="00F27190">
              <w:rPr>
                <w:bCs/>
                <w:sz w:val="20"/>
              </w:rPr>
              <w:t xml:space="preserve"> (Zahl)</w:t>
            </w:r>
            <w:r w:rsidR="003B6D68" w:rsidRPr="003B6D68">
              <w:rPr>
                <w:bCs/>
                <w:sz w:val="20"/>
              </w:rPr>
              <w:t>.</w:t>
            </w:r>
          </w:p>
        </w:tc>
        <w:tc>
          <w:tcPr>
            <w:tcW w:w="1377" w:type="pct"/>
            <w:shd w:val="clear" w:color="auto" w:fill="B6DDE8" w:themeFill="accent5" w:themeFillTint="66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B6DDE8" w:themeFill="accent5" w:themeFillTint="66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4729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48D3C99A" w14:textId="1E368B78" w:rsidR="005F76E4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 xml:space="preserve">Lift </w:t>
            </w:r>
            <w:proofErr w:type="spellStart"/>
            <w:r w:rsidRPr="00C04918">
              <w:rPr>
                <w:bCs/>
                <w:sz w:val="20"/>
                <w:lang w:val="de-DE"/>
              </w:rPr>
              <w:t>transport</w:t>
            </w:r>
            <w:proofErr w:type="spellEnd"/>
            <w:r w:rsidRPr="00C04918">
              <w:rPr>
                <w:bCs/>
                <w:sz w:val="20"/>
                <w:lang w:val="de-DE"/>
              </w:rPr>
              <w:t>. Person(en)</w:t>
            </w:r>
          </w:p>
        </w:tc>
        <w:tc>
          <w:tcPr>
            <w:tcW w:w="1191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FE9E764" w14:textId="3E83A478" w:rsidR="005F76E4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167" w:type="pct"/>
            <w:shd w:val="clear" w:color="auto" w:fill="B6DDE8" w:themeFill="accent5" w:themeFillTint="66"/>
          </w:tcPr>
          <w:p w14:paraId="4B5EEE59" w14:textId="1CE0FB00" w:rsidR="009A6932" w:rsidRPr="007E1ABF" w:rsidRDefault="003B6D68" w:rsidP="00936A3D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 xml:space="preserve">Lift </w:t>
            </w:r>
            <w:r w:rsidR="00123B1C">
              <w:rPr>
                <w:bCs/>
                <w:sz w:val="20"/>
              </w:rPr>
              <w:t>zeigt "^" an</w:t>
            </w:r>
          </w:p>
        </w:tc>
        <w:tc>
          <w:tcPr>
            <w:tcW w:w="1377" w:type="pct"/>
            <w:shd w:val="clear" w:color="auto" w:fill="B6DDE8" w:themeFill="accent5" w:themeFillTint="66"/>
          </w:tcPr>
          <w:p w14:paraId="13EAB250" w14:textId="659701D6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B6DDE8" w:themeFill="accent5" w:themeFillTint="66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4729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489D8922" w14:textId="1194DF10" w:rsidR="007E1ABF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fährt nach oben</w:t>
            </w:r>
          </w:p>
        </w:tc>
        <w:tc>
          <w:tcPr>
            <w:tcW w:w="1191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5EA2B697" w14:textId="6148765C" w:rsidR="007E1ABF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167" w:type="pct"/>
            <w:shd w:val="clear" w:color="auto" w:fill="B6DDE8" w:themeFill="accent5" w:themeFillTint="66"/>
          </w:tcPr>
          <w:p w14:paraId="2343A582" w14:textId="678D40CB" w:rsidR="007E1ABF" w:rsidRPr="007E1ABF" w:rsidRDefault="003B6D68" w:rsidP="00936A3D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Lift(-Bild) wird nach oben bewegt</w:t>
            </w:r>
          </w:p>
        </w:tc>
        <w:tc>
          <w:tcPr>
            <w:tcW w:w="1377" w:type="pct"/>
            <w:shd w:val="clear" w:color="auto" w:fill="B6DDE8" w:themeFill="accent5" w:themeFillTint="66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B6DDE8" w:themeFill="accent5" w:themeFillTint="66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47290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EAF1DD" w:themeFill="accent3" w:themeFillTint="33"/>
          </w:tcPr>
          <w:p w14:paraId="167F08C5" w14:textId="56A05267" w:rsidR="007E1ABF" w:rsidRPr="007E1ABF" w:rsidRDefault="00C04918" w:rsidP="00E46F8A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 xml:space="preserve">Lift stoppt bei </w:t>
            </w:r>
            <w:r w:rsidR="00F27190">
              <w:rPr>
                <w:bCs/>
                <w:sz w:val="20"/>
                <w:lang w:val="de-DE"/>
              </w:rPr>
              <w:t>Ziel-</w:t>
            </w:r>
            <w:r w:rsidRPr="00C04918">
              <w:rPr>
                <w:bCs/>
                <w:sz w:val="20"/>
                <w:lang w:val="de-DE"/>
              </w:rPr>
              <w:t>Stockwerk</w:t>
            </w:r>
          </w:p>
        </w:tc>
        <w:tc>
          <w:tcPr>
            <w:tcW w:w="1191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22801B5A" w14:textId="5D1EDF29" w:rsidR="007E1ABF" w:rsidRPr="007E1ABF" w:rsidRDefault="003B6D68" w:rsidP="00E46F8A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 xml:space="preserve">Lift erkennt </w:t>
            </w:r>
            <w:r w:rsidR="00F27190">
              <w:rPr>
                <w:bCs/>
                <w:sz w:val="20"/>
              </w:rPr>
              <w:t>Ziel-</w:t>
            </w:r>
            <w:r w:rsidRPr="003B6D68">
              <w:rPr>
                <w:bCs/>
                <w:sz w:val="20"/>
              </w:rPr>
              <w:t>Stockwerk und stoppt</w:t>
            </w:r>
          </w:p>
        </w:tc>
        <w:tc>
          <w:tcPr>
            <w:tcW w:w="1167" w:type="pct"/>
            <w:shd w:val="clear" w:color="auto" w:fill="B6DDE8" w:themeFill="accent5" w:themeFillTint="66"/>
          </w:tcPr>
          <w:p w14:paraId="013CB755" w14:textId="0AF4253E" w:rsidR="003B6D68" w:rsidRPr="003B6D68" w:rsidRDefault="00E4553C" w:rsidP="003B6D6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Lift stoppt und öffnet Türe</w:t>
            </w:r>
          </w:p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B6DDE8" w:themeFill="accent5" w:themeFillTint="66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B6DDE8" w:themeFill="accent5" w:themeFillTint="66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472909">
        <w:tc>
          <w:tcPr>
            <w:tcW w:w="1066" w:type="pct"/>
            <w:gridSpan w:val="2"/>
            <w:shd w:val="clear" w:color="auto" w:fill="EAF1DD" w:themeFill="accent3" w:themeFillTint="33"/>
          </w:tcPr>
          <w:p w14:paraId="0AEC80C7" w14:textId="7AD80ABA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BC4B3E">
              <w:rPr>
                <w:bCs/>
                <w:sz w:val="20"/>
              </w:rPr>
              <w:br/>
            </w:r>
            <w:r w:rsidR="00C04918" w:rsidRPr="00C04918">
              <w:rPr>
                <w:bCs/>
                <w:sz w:val="20"/>
              </w:rPr>
              <w:t>Lift auf neuem Stockwerk, bereit Personen raus und/oder rein zu lassen oder weiter zu fahren.</w:t>
            </w:r>
          </w:p>
        </w:tc>
        <w:tc>
          <w:tcPr>
            <w:tcW w:w="3934" w:type="pct"/>
            <w:gridSpan w:val="4"/>
          </w:tcPr>
          <w:p w14:paraId="2E15059F" w14:textId="4513AA83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BC4B3E">
              <w:rPr>
                <w:bCs/>
                <w:sz w:val="20"/>
              </w:rPr>
              <w:br/>
            </w:r>
            <w:r w:rsidR="00BC4B3E" w:rsidRPr="00C04918">
              <w:rPr>
                <w:bCs/>
                <w:sz w:val="20"/>
              </w:rPr>
              <w:t>Lift auf neuem Stockwerk</w:t>
            </w:r>
            <w:r w:rsidR="00BC4B3E">
              <w:rPr>
                <w:bCs/>
                <w:sz w:val="20"/>
              </w:rPr>
              <w:t xml:space="preserve"> angekommen und Türe wird geöffnet ...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"/>
        <w:gridCol w:w="268"/>
        <w:gridCol w:w="2716"/>
        <w:gridCol w:w="2699"/>
        <w:gridCol w:w="4109"/>
        <w:gridCol w:w="3971"/>
        <w:gridCol w:w="581"/>
      </w:tblGrid>
      <w:tr w:rsidR="00767F4B" w:rsidRPr="00F20189" w14:paraId="321EA338" w14:textId="77777777" w:rsidTr="00767F4B"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9013" w14:textId="77777777" w:rsidR="00750BF4" w:rsidRPr="003C5C08" w:rsidRDefault="00750BF4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lastRenderedPageBreak/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F10E" w14:textId="77777777" w:rsidR="00750BF4" w:rsidRPr="003C5C08" w:rsidRDefault="00750BF4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50BF4" w:rsidRPr="00750BF4" w14:paraId="1F024684" w14:textId="77777777" w:rsidTr="00767F4B"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5C01" w14:textId="3DA47436" w:rsidR="00750BF4" w:rsidRPr="00750BF4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  <w:lang w:val="en-US"/>
              </w:rPr>
            </w:pPr>
            <w:r w:rsidRPr="00750BF4">
              <w:rPr>
                <w:b/>
                <w:bCs/>
                <w:color w:val="000000" w:themeColor="text1"/>
                <w:sz w:val="20"/>
                <w:lang w:val="en-US"/>
              </w:rPr>
              <w:t>UC „Stop, Move Up/</w:t>
            </w:r>
            <w:proofErr w:type="gramStart"/>
            <w:r w:rsidRPr="00750BF4">
              <w:rPr>
                <w:b/>
                <w:bCs/>
                <w:color w:val="000000" w:themeColor="text1"/>
                <w:sz w:val="20"/>
                <w:lang w:val="en-US"/>
              </w:rPr>
              <w:t>Down“</w:t>
            </w:r>
            <w:proofErr w:type="gramEnd"/>
            <w:r w:rsidRPr="00750BF4">
              <w:rPr>
                <w:b/>
                <w:bCs/>
                <w:color w:val="000000" w:themeColor="text1"/>
                <w:sz w:val="20"/>
                <w:lang w:val="en-US"/>
              </w:rPr>
              <w:t xml:space="preserve">: </w:t>
            </w:r>
          </w:p>
        </w:tc>
        <w:tc>
          <w:tcPr>
            <w:tcW w:w="39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8934" w14:textId="7438AF28" w:rsidR="00750BF4" w:rsidRPr="00750BF4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</w:rPr>
            </w:pPr>
            <w:r w:rsidRPr="00750BF4">
              <w:rPr>
                <w:b/>
                <w:bCs/>
                <w:color w:val="000000" w:themeColor="text1"/>
                <w:sz w:val="20"/>
              </w:rPr>
              <w:t xml:space="preserve">Test-Case “Move </w:t>
            </w:r>
            <w:proofErr w:type="spellStart"/>
            <w:r w:rsidRPr="00750BF4">
              <w:rPr>
                <w:b/>
                <w:bCs/>
                <w:color w:val="000000" w:themeColor="text1"/>
                <w:sz w:val="20"/>
              </w:rPr>
              <w:t>Up</w:t>
            </w:r>
            <w:proofErr w:type="spellEnd"/>
            <w:r w:rsidRPr="00750BF4">
              <w:rPr>
                <w:b/>
                <w:bCs/>
                <w:color w:val="000000" w:themeColor="text1"/>
                <w:sz w:val="20"/>
              </w:rPr>
              <w:t xml:space="preserve">“: </w:t>
            </w:r>
            <w:r w:rsidR="00767F4B">
              <w:rPr>
                <w:b/>
                <w:bCs/>
                <w:color w:val="000000" w:themeColor="text1"/>
                <w:sz w:val="20"/>
              </w:rPr>
              <w:t xml:space="preserve"> </w:t>
            </w:r>
            <w:r w:rsidRPr="00750BF4">
              <w:rPr>
                <w:bCs/>
                <w:color w:val="000000" w:themeColor="text1"/>
                <w:sz w:val="20"/>
              </w:rPr>
              <w:t>Der Lift fährt ein Stockwerk nach oben.</w:t>
            </w:r>
          </w:p>
        </w:tc>
      </w:tr>
      <w:tr w:rsidR="00BB042C" w:rsidRPr="00BB042C" w14:paraId="5B6B75F0" w14:textId="77777777" w:rsidTr="00767F4B">
        <w:tc>
          <w:tcPr>
            <w:tcW w:w="10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F964" w14:textId="77777777" w:rsidR="00750BF4" w:rsidRPr="00BB042C" w:rsidRDefault="00750BF4" w:rsidP="000428F5">
            <w:pPr>
              <w:spacing w:before="40" w:after="40"/>
              <w:rPr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Aktor: </w:t>
            </w:r>
            <w:r w:rsidRPr="00BB042C">
              <w:rPr>
                <w:bCs/>
                <w:color w:val="000000" w:themeColor="text1"/>
                <w:sz w:val="20"/>
              </w:rPr>
              <w:t>GF-Engine</w:t>
            </w:r>
            <w:r w:rsidRPr="00BB042C">
              <w:rPr>
                <w:bCs/>
                <w:color w:val="000000" w:themeColor="text1"/>
                <w:sz w:val="20"/>
              </w:rPr>
              <w:br/>
            </w:r>
            <w:proofErr w:type="spellStart"/>
            <w:r w:rsidRPr="00BB042C">
              <w:rPr>
                <w:b/>
                <w:bCs/>
                <w:color w:val="000000" w:themeColor="text1"/>
                <w:sz w:val="20"/>
              </w:rPr>
              <w:t>Precondition</w:t>
            </w:r>
            <w:proofErr w:type="spellEnd"/>
            <w:r w:rsidRPr="00BB042C">
              <w:rPr>
                <w:b/>
                <w:bCs/>
                <w:color w:val="000000" w:themeColor="text1"/>
                <w:sz w:val="20"/>
              </w:rPr>
              <w:t xml:space="preserve">: </w:t>
            </w:r>
            <w:r w:rsidRPr="00BB042C">
              <w:rPr>
                <w:bCs/>
                <w:color w:val="000000" w:themeColor="text1"/>
                <w:sz w:val="20"/>
              </w:rPr>
              <w:t>Person fordert Lift an oder gibt Zielstockwerk ein.</w:t>
            </w:r>
          </w:p>
          <w:p w14:paraId="0B073717" w14:textId="77777777" w:rsidR="00750BF4" w:rsidRPr="00BB042C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Ereignis: </w:t>
            </w:r>
            <w:r w:rsidRPr="00BB042C">
              <w:rPr>
                <w:bCs/>
                <w:color w:val="000000" w:themeColor="text1"/>
                <w:sz w:val="20"/>
              </w:rPr>
              <w:t>Liftcontroller gibt „Befehl nach oben“ zu fahren</w:t>
            </w:r>
            <w:r w:rsidRPr="00BB042C">
              <w:rPr>
                <w:b/>
                <w:bCs/>
                <w:color w:val="000000" w:themeColor="text1"/>
                <w:sz w:val="20"/>
              </w:rPr>
              <w:t>.</w:t>
            </w:r>
          </w:p>
        </w:tc>
        <w:tc>
          <w:tcPr>
            <w:tcW w:w="39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24F4" w14:textId="1CCB3ED4" w:rsidR="00750BF4" w:rsidRPr="00BB042C" w:rsidRDefault="00750BF4" w:rsidP="000428F5">
            <w:pPr>
              <w:spacing w:before="40" w:after="40"/>
              <w:rPr>
                <w:b/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B050"/>
                <w:sz w:val="20"/>
              </w:rPr>
              <w:t>Trace 0</w:t>
            </w:r>
            <w:r w:rsidR="00BB042C">
              <w:rPr>
                <w:b/>
                <w:bCs/>
                <w:color w:val="00B050"/>
                <w:sz w:val="20"/>
              </w:rPr>
              <w:t>2</w:t>
            </w:r>
            <w:r w:rsidRPr="00BB042C">
              <w:rPr>
                <w:b/>
                <w:bCs/>
                <w:color w:val="00B050"/>
                <w:sz w:val="20"/>
              </w:rPr>
              <w:t xml:space="preserve">: </w:t>
            </w:r>
            <w:r w:rsidRPr="00BB042C">
              <w:rPr>
                <w:b/>
                <w:bCs/>
                <w:color w:val="000000" w:themeColor="text1"/>
                <w:sz w:val="20"/>
              </w:rPr>
              <w:br/>
              <w:t>Ausnahmesituation</w:t>
            </w:r>
            <w:r w:rsidR="00BB042C">
              <w:rPr>
                <w:b/>
                <w:bCs/>
                <w:color w:val="000000" w:themeColor="text1"/>
                <w:sz w:val="20"/>
              </w:rPr>
              <w:t>: Lift ist zuoberst angelangt und kehrt um</w:t>
            </w:r>
          </w:p>
        </w:tc>
      </w:tr>
      <w:tr w:rsidR="00BB042C" w:rsidRPr="007E1ABF" w14:paraId="094E8144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44985519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230582EA" w14:textId="09B33DFC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55012A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257C14E4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</w:p>
        </w:tc>
        <w:tc>
          <w:tcPr>
            <w:tcW w:w="1428" w:type="pct"/>
          </w:tcPr>
          <w:p w14:paraId="243A260D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</w:p>
        </w:tc>
        <w:tc>
          <w:tcPr>
            <w:tcW w:w="1380" w:type="pct"/>
          </w:tcPr>
          <w:p w14:paraId="65D2958A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  <w:r>
              <w:rPr>
                <w:b/>
                <w:bCs/>
                <w:sz w:val="20"/>
              </w:rPr>
              <w:t xml:space="preserve"> </w:t>
            </w:r>
            <w:r w:rsidRPr="00E512CE">
              <w:rPr>
                <w:bCs/>
                <w:i/>
                <w:color w:val="FF0000"/>
                <w:sz w:val="16"/>
              </w:rPr>
              <w:t>(vom Tester auszufüllen)</w:t>
            </w:r>
          </w:p>
        </w:tc>
        <w:tc>
          <w:tcPr>
            <w:tcW w:w="202" w:type="pct"/>
          </w:tcPr>
          <w:p w14:paraId="5ABFC0A6" w14:textId="77777777" w:rsidR="00750BF4" w:rsidRPr="007E1ABF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BB042C" w:rsidRPr="007E1ABF" w14:paraId="0BEF9CEC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  <w:trHeight w:val="314"/>
        </w:trPr>
        <w:tc>
          <w:tcPr>
            <w:tcW w:w="93" w:type="pct"/>
            <w:tcBorders>
              <w:left w:val="single" w:sz="4" w:space="0" w:color="auto"/>
            </w:tcBorders>
          </w:tcPr>
          <w:p w14:paraId="23C1C2D4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5B5C108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proofErr w:type="spellStart"/>
            <w:r w:rsidRPr="00C04918">
              <w:rPr>
                <w:bCs/>
                <w:sz w:val="20"/>
              </w:rPr>
              <w:t>Lifttüre</w:t>
            </w:r>
            <w:proofErr w:type="spellEnd"/>
            <w:r w:rsidRPr="00C04918">
              <w:rPr>
                <w:bCs/>
                <w:sz w:val="20"/>
              </w:rPr>
              <w:t xml:space="preserve"> schliesst sich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5F34995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proofErr w:type="spellStart"/>
            <w:r w:rsidRPr="003B6D68">
              <w:rPr>
                <w:bCs/>
                <w:sz w:val="20"/>
              </w:rPr>
              <w:t>Lifttüre</w:t>
            </w:r>
            <w:proofErr w:type="spellEnd"/>
            <w:r w:rsidRPr="003B6D68">
              <w:rPr>
                <w:bCs/>
                <w:sz w:val="20"/>
              </w:rPr>
              <w:t xml:space="preserve"> wird geschlossen</w:t>
            </w:r>
          </w:p>
        </w:tc>
        <w:tc>
          <w:tcPr>
            <w:tcW w:w="1428" w:type="pct"/>
          </w:tcPr>
          <w:p w14:paraId="115AD5F6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Liftstatus wird auf „nach oben“ gewechselt.</w:t>
            </w:r>
          </w:p>
        </w:tc>
        <w:tc>
          <w:tcPr>
            <w:tcW w:w="1380" w:type="pct"/>
          </w:tcPr>
          <w:p w14:paraId="64CF0985" w14:textId="77777777" w:rsidR="00750BF4" w:rsidRPr="00E512CE" w:rsidRDefault="00750BF4" w:rsidP="000428F5">
            <w:pPr>
              <w:spacing w:before="40" w:after="40"/>
              <w:rPr>
                <w:bCs/>
                <w:i/>
                <w:sz w:val="20"/>
              </w:rPr>
            </w:pPr>
            <w:r w:rsidRPr="00E512CE">
              <w:rPr>
                <w:bCs/>
                <w:i/>
                <w:color w:val="FF0000"/>
                <w:sz w:val="20"/>
              </w:rPr>
              <w:t>Im Testsetting vom Tester auszufüllen...</w:t>
            </w:r>
          </w:p>
        </w:tc>
        <w:tc>
          <w:tcPr>
            <w:tcW w:w="202" w:type="pct"/>
          </w:tcPr>
          <w:p w14:paraId="75AD1445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color w:val="FF0000"/>
                <w:sz w:val="20"/>
              </w:rPr>
              <w:t>NOK</w:t>
            </w:r>
          </w:p>
        </w:tc>
      </w:tr>
      <w:tr w:rsidR="00BB042C" w:rsidRPr="007E1ABF" w14:paraId="57F3FFC7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0263B4F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46226084" w14:textId="77777777" w:rsidR="00750BF4" w:rsidRPr="007E1ABF" w:rsidRDefault="00750BF4" w:rsidP="000428F5">
            <w:pPr>
              <w:tabs>
                <w:tab w:val="left" w:pos="535"/>
              </w:tabs>
              <w:rPr>
                <w:sz w:val="20"/>
              </w:rPr>
            </w:pPr>
            <w:r w:rsidRPr="00C04918">
              <w:rPr>
                <w:sz w:val="20"/>
                <w:lang w:val="de-DE"/>
              </w:rPr>
              <w:t>Anzahl Personen in Lift wird angezeigt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2FDD7A4E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Anzahl Personen im Lift zählen und anzeigen.</w:t>
            </w:r>
          </w:p>
        </w:tc>
        <w:tc>
          <w:tcPr>
            <w:tcW w:w="1428" w:type="pct"/>
          </w:tcPr>
          <w:p w14:paraId="5EA9BE5A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Liste aller Personen im Lift.</w:t>
            </w:r>
          </w:p>
        </w:tc>
        <w:tc>
          <w:tcPr>
            <w:tcW w:w="1380" w:type="pct"/>
          </w:tcPr>
          <w:p w14:paraId="30F86F7E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45DA04B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BB042C" w:rsidRPr="007E1ABF" w14:paraId="6030EFD9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46A85593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42E7D1E7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 xml:space="preserve">Lift </w:t>
            </w:r>
            <w:proofErr w:type="spellStart"/>
            <w:r w:rsidRPr="00C04918">
              <w:rPr>
                <w:bCs/>
                <w:sz w:val="20"/>
                <w:lang w:val="de-DE"/>
              </w:rPr>
              <w:t>transport</w:t>
            </w:r>
            <w:proofErr w:type="spellEnd"/>
            <w:r w:rsidRPr="00C04918">
              <w:rPr>
                <w:bCs/>
                <w:sz w:val="20"/>
                <w:lang w:val="de-DE"/>
              </w:rPr>
              <w:t>. Person(en)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526C5B2A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428" w:type="pct"/>
          </w:tcPr>
          <w:p w14:paraId="21F248B4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 xml:space="preserve">Lift </w:t>
            </w:r>
            <w:r>
              <w:rPr>
                <w:bCs/>
                <w:sz w:val="20"/>
              </w:rPr>
              <w:t>hat Anz. Personen angezeigt</w:t>
            </w:r>
          </w:p>
        </w:tc>
        <w:tc>
          <w:tcPr>
            <w:tcW w:w="1380" w:type="pct"/>
          </w:tcPr>
          <w:p w14:paraId="66DBF130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1EC0A970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BB042C" w:rsidRPr="007E1ABF" w14:paraId="08B56AD3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506E4095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30B06B6C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fährt nach oben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B15D929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transportiert Personen nach oben</w:t>
            </w:r>
          </w:p>
        </w:tc>
        <w:tc>
          <w:tcPr>
            <w:tcW w:w="1428" w:type="pct"/>
          </w:tcPr>
          <w:p w14:paraId="1038EC50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Lift(-Bild) wird nach oben bewegt</w:t>
            </w:r>
          </w:p>
        </w:tc>
        <w:tc>
          <w:tcPr>
            <w:tcW w:w="1380" w:type="pct"/>
          </w:tcPr>
          <w:p w14:paraId="72CE7A9F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7643237D" w14:textId="77777777" w:rsidR="00750BF4" w:rsidRPr="007E1ABF" w:rsidRDefault="00750BF4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BB042C" w:rsidRPr="00767F4B" w14:paraId="41C3A31D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32CFD03C" w14:textId="77777777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</w:rPr>
              <w:t>5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69744E62" w14:textId="5307DBA5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  <w:lang w:val="de-DE"/>
              </w:rPr>
              <w:t xml:space="preserve">Lift </w:t>
            </w:r>
            <w:r w:rsidR="00BB042C" w:rsidRPr="00767F4B">
              <w:rPr>
                <w:b/>
                <w:bCs/>
                <w:sz w:val="20"/>
                <w:lang w:val="de-DE"/>
              </w:rPr>
              <w:t>erreicht oberstes</w:t>
            </w:r>
            <w:r w:rsidRPr="00767F4B">
              <w:rPr>
                <w:b/>
                <w:bCs/>
                <w:sz w:val="20"/>
                <w:lang w:val="de-DE"/>
              </w:rPr>
              <w:t xml:space="preserve"> Stockwerk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2DEFF579" w14:textId="11CE6110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 xml:space="preserve">Lift erkennt </w:t>
            </w:r>
            <w:r w:rsidR="00BB042C" w:rsidRPr="00767F4B">
              <w:rPr>
                <w:b/>
                <w:bCs/>
                <w:sz w:val="20"/>
              </w:rPr>
              <w:t>oberstes</w:t>
            </w:r>
            <w:r w:rsidRPr="003B6D68">
              <w:rPr>
                <w:b/>
                <w:bCs/>
                <w:sz w:val="20"/>
              </w:rPr>
              <w:t xml:space="preserve"> Stockwerk und </w:t>
            </w:r>
            <w:r w:rsidR="00BB042C" w:rsidRPr="00767F4B">
              <w:rPr>
                <w:b/>
                <w:bCs/>
                <w:sz w:val="20"/>
              </w:rPr>
              <w:t>kehrt um</w:t>
            </w:r>
          </w:p>
        </w:tc>
        <w:tc>
          <w:tcPr>
            <w:tcW w:w="1428" w:type="pct"/>
          </w:tcPr>
          <w:p w14:paraId="0E4E0574" w14:textId="3A8BF704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>Liftstatus wird aus „</w:t>
            </w:r>
            <w:r w:rsidR="00BB042C" w:rsidRPr="00767F4B">
              <w:rPr>
                <w:b/>
                <w:bCs/>
                <w:sz w:val="20"/>
              </w:rPr>
              <w:t>Down</w:t>
            </w:r>
            <w:r w:rsidRPr="003B6D68">
              <w:rPr>
                <w:b/>
                <w:bCs/>
                <w:sz w:val="20"/>
              </w:rPr>
              <w:t>“ gewechselt</w:t>
            </w:r>
          </w:p>
        </w:tc>
        <w:tc>
          <w:tcPr>
            <w:tcW w:w="1380" w:type="pct"/>
          </w:tcPr>
          <w:p w14:paraId="6233FC6B" w14:textId="77777777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  <w:tc>
          <w:tcPr>
            <w:tcW w:w="202" w:type="pct"/>
          </w:tcPr>
          <w:p w14:paraId="7F67876F" w14:textId="77777777" w:rsidR="00750BF4" w:rsidRPr="00767F4B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</w:tr>
      <w:tr w:rsidR="00BB042C" w:rsidRPr="00767F4B" w14:paraId="53E7FCDF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55C8A52D" w14:textId="61D62F13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</w:rPr>
              <w:t>6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0D7598C6" w14:textId="1916243C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767F4B">
              <w:rPr>
                <w:b/>
                <w:bCs/>
                <w:sz w:val="20"/>
                <w:lang w:val="de-DE"/>
              </w:rPr>
              <w:t>Lift fährt nach unten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372AD35" w14:textId="0BF01A65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 xml:space="preserve">Lift transportiert Personen nach </w:t>
            </w:r>
            <w:r w:rsidRPr="00767F4B">
              <w:rPr>
                <w:b/>
                <w:bCs/>
                <w:sz w:val="20"/>
              </w:rPr>
              <w:t>unten</w:t>
            </w:r>
          </w:p>
        </w:tc>
        <w:tc>
          <w:tcPr>
            <w:tcW w:w="1428" w:type="pct"/>
          </w:tcPr>
          <w:p w14:paraId="116BBCD3" w14:textId="5006B8E6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  <w:r w:rsidRPr="003B6D68">
              <w:rPr>
                <w:b/>
                <w:bCs/>
                <w:sz w:val="20"/>
              </w:rPr>
              <w:t xml:space="preserve">Lift(-Bild) wird nach </w:t>
            </w:r>
            <w:r w:rsidRPr="00767F4B">
              <w:rPr>
                <w:b/>
                <w:bCs/>
                <w:sz w:val="20"/>
              </w:rPr>
              <w:t>unten</w:t>
            </w:r>
            <w:r w:rsidRPr="003B6D68">
              <w:rPr>
                <w:b/>
                <w:bCs/>
                <w:sz w:val="20"/>
              </w:rPr>
              <w:t xml:space="preserve"> bewegt</w:t>
            </w:r>
          </w:p>
        </w:tc>
        <w:tc>
          <w:tcPr>
            <w:tcW w:w="1380" w:type="pct"/>
          </w:tcPr>
          <w:p w14:paraId="6D3793C9" w14:textId="77777777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  <w:tc>
          <w:tcPr>
            <w:tcW w:w="202" w:type="pct"/>
          </w:tcPr>
          <w:p w14:paraId="082D7B83" w14:textId="77777777" w:rsidR="00BB042C" w:rsidRPr="00767F4B" w:rsidRDefault="00BB042C" w:rsidP="000428F5">
            <w:pPr>
              <w:spacing w:before="40" w:after="40"/>
              <w:rPr>
                <w:b/>
                <w:bCs/>
                <w:sz w:val="20"/>
              </w:rPr>
            </w:pPr>
          </w:p>
        </w:tc>
      </w:tr>
      <w:tr w:rsidR="00767F4B" w:rsidRPr="007E1ABF" w14:paraId="52F44987" w14:textId="77777777" w:rsidTr="00767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5" w:type="pct"/>
        </w:trPr>
        <w:tc>
          <w:tcPr>
            <w:tcW w:w="93" w:type="pct"/>
            <w:tcBorders>
              <w:left w:val="single" w:sz="4" w:space="0" w:color="auto"/>
            </w:tcBorders>
          </w:tcPr>
          <w:p w14:paraId="0DB39F75" w14:textId="77777777" w:rsidR="00BB042C" w:rsidRDefault="00BB042C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944" w:type="pct"/>
            <w:tcBorders>
              <w:right w:val="single" w:sz="4" w:space="0" w:color="auto"/>
            </w:tcBorders>
          </w:tcPr>
          <w:p w14:paraId="3EF90BDE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  <w:r w:rsidRPr="00C04918">
              <w:rPr>
                <w:bCs/>
                <w:sz w:val="20"/>
                <w:lang w:val="de-DE"/>
              </w:rPr>
              <w:t>Lift stoppt bei nächstem Stockwerk</w:t>
            </w:r>
          </w:p>
        </w:tc>
        <w:tc>
          <w:tcPr>
            <w:tcW w:w="938" w:type="pct"/>
            <w:tcBorders>
              <w:left w:val="single" w:sz="4" w:space="0" w:color="auto"/>
            </w:tcBorders>
          </w:tcPr>
          <w:p w14:paraId="73491E9C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 erkennt nächstes Stockwerk und stoppt</w:t>
            </w:r>
          </w:p>
        </w:tc>
        <w:tc>
          <w:tcPr>
            <w:tcW w:w="1428" w:type="pct"/>
          </w:tcPr>
          <w:p w14:paraId="57283424" w14:textId="77777777" w:rsidR="00BB042C" w:rsidRPr="003B6D68" w:rsidRDefault="00BB042C" w:rsidP="000428F5">
            <w:pPr>
              <w:spacing w:before="40" w:after="40"/>
              <w:rPr>
                <w:bCs/>
                <w:sz w:val="20"/>
              </w:rPr>
            </w:pPr>
            <w:r w:rsidRPr="003B6D68">
              <w:rPr>
                <w:bCs/>
                <w:sz w:val="20"/>
              </w:rPr>
              <w:t>Liftstatus wird aus „Stopp“ gewechselt</w:t>
            </w:r>
          </w:p>
          <w:p w14:paraId="3C653174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80" w:type="pct"/>
          </w:tcPr>
          <w:p w14:paraId="112709F5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202" w:type="pct"/>
          </w:tcPr>
          <w:p w14:paraId="21B5B52D" w14:textId="77777777" w:rsidR="00BB042C" w:rsidRPr="007E1ABF" w:rsidRDefault="00BB042C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767F4B" w:rsidRPr="00F20189" w14:paraId="0E668B0E" w14:textId="77777777" w:rsidTr="00767F4B">
        <w:trPr>
          <w:gridBefore w:val="1"/>
          <w:wBefore w:w="15" w:type="pct"/>
        </w:trPr>
        <w:tc>
          <w:tcPr>
            <w:tcW w:w="1037" w:type="pct"/>
            <w:gridSpan w:val="2"/>
          </w:tcPr>
          <w:p w14:paraId="095557B2" w14:textId="77777777" w:rsidR="00750BF4" w:rsidRPr="003C5C08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Pr="00C04918">
              <w:rPr>
                <w:bCs/>
                <w:sz w:val="20"/>
              </w:rPr>
              <w:t>Lift auf neuem Stockwerk, bereit Personen raus und/oder rein zu lassen oder weiter zu fahren.</w:t>
            </w:r>
          </w:p>
        </w:tc>
        <w:tc>
          <w:tcPr>
            <w:tcW w:w="3948" w:type="pct"/>
            <w:gridSpan w:val="4"/>
          </w:tcPr>
          <w:p w14:paraId="2A11F812" w14:textId="77777777" w:rsidR="00750BF4" w:rsidRPr="003C5C08" w:rsidRDefault="00750BF4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Pr="00C04918">
              <w:rPr>
                <w:bCs/>
                <w:sz w:val="20"/>
              </w:rPr>
              <w:t>Lift auf neuem Stockwerk</w:t>
            </w:r>
            <w:r>
              <w:rPr>
                <w:bCs/>
                <w:sz w:val="20"/>
              </w:rPr>
              <w:t xml:space="preserve"> angekommen und Türe wird geöffnet ...</w:t>
            </w:r>
          </w:p>
        </w:tc>
      </w:tr>
    </w:tbl>
    <w:p w14:paraId="3434DD73" w14:textId="29F5620C" w:rsidR="00323DD8" w:rsidRDefault="00323DD8" w:rsidP="007E1ABF">
      <w:pPr>
        <w:spacing w:before="0" w:after="0"/>
      </w:pPr>
    </w:p>
    <w:p w14:paraId="45BF2752" w14:textId="77777777" w:rsidR="00323DD8" w:rsidRDefault="00323DD8">
      <w:pPr>
        <w:spacing w:before="0" w:after="0"/>
      </w:pPr>
      <w:r>
        <w:br w:type="page"/>
      </w:r>
    </w:p>
    <w:p w14:paraId="29FC8AD0" w14:textId="1D6257B0" w:rsidR="00BE1DE8" w:rsidRPr="00F20189" w:rsidRDefault="00BE1DE8" w:rsidP="00BE1DE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241B91" wp14:editId="1D2F7C38">
                <wp:simplePos x="0" y="0"/>
                <wp:positionH relativeFrom="column">
                  <wp:posOffset>129130</wp:posOffset>
                </wp:positionH>
                <wp:positionV relativeFrom="paragraph">
                  <wp:posOffset>461010</wp:posOffset>
                </wp:positionV>
                <wp:extent cx="474345" cy="405765"/>
                <wp:effectExtent l="38100" t="38100" r="46355" b="3873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4345" cy="405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B6E0" id="Freihand 2" o:spid="_x0000_s1026" type="#_x0000_t75" style="position:absolute;margin-left:9.45pt;margin-top:35.6pt;width:38.7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">
                <v:imagedata r:id="rId13" o:title=""/>
              </v:shape>
            </w:pict>
          </mc:Fallback>
        </mc:AlternateContent>
      </w:r>
      <w:r w:rsidRPr="00C04918">
        <w:rPr>
          <w:noProof/>
        </w:rPr>
        <w:drawing>
          <wp:inline distT="0" distB="0" distL="0" distR="0" wp14:anchorId="58661B30" wp14:editId="163E16D6">
            <wp:extent cx="1736011" cy="1785620"/>
            <wp:effectExtent l="0" t="0" r="4445" b="5080"/>
            <wp:docPr id="3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0949"/>
                    <a:stretch/>
                  </pic:blipFill>
                  <pic:spPr bwMode="auto">
                    <a:xfrm>
                      <a:off x="0" y="0"/>
                      <a:ext cx="1751321" cy="180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859AE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B90267">
        <w:tc>
          <w:tcPr>
            <w:tcW w:w="1066" w:type="pct"/>
            <w:gridSpan w:val="2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270214" w14:paraId="0BBE5855" w14:textId="77777777" w:rsidTr="00B90267">
        <w:tc>
          <w:tcPr>
            <w:tcW w:w="1066" w:type="pct"/>
            <w:gridSpan w:val="2"/>
          </w:tcPr>
          <w:p w14:paraId="65C998B4" w14:textId="22FAEF3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BE1DE8">
              <w:rPr>
                <w:b/>
                <w:bCs/>
                <w:sz w:val="20"/>
              </w:rPr>
              <w:t>Act Person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2EEF2012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BE1DE8" w:rsidRPr="00BE1DE8">
              <w:rPr>
                <w:b/>
                <w:bCs/>
                <w:sz w:val="20"/>
                <w:lang w:val="en-US"/>
              </w:rPr>
              <w:t xml:space="preserve">Act Person: Enter </w:t>
            </w:r>
            <w:proofErr w:type="gramStart"/>
            <w:r w:rsidR="00BE1DE8" w:rsidRPr="00BE1DE8">
              <w:rPr>
                <w:b/>
                <w:bCs/>
                <w:sz w:val="20"/>
                <w:lang w:val="en-US"/>
              </w:rPr>
              <w:t>Lift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B90267">
        <w:tc>
          <w:tcPr>
            <w:tcW w:w="1066" w:type="pct"/>
            <w:gridSpan w:val="2"/>
          </w:tcPr>
          <w:p w14:paraId="070D8C5A" w14:textId="0CB0DD42" w:rsidR="00BE1DE8" w:rsidRPr="00BB042C" w:rsidRDefault="00BE1DE8" w:rsidP="00BE1DE8">
            <w:pPr>
              <w:spacing w:before="40" w:after="40"/>
              <w:rPr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Aktor: </w:t>
            </w:r>
            <w:r w:rsidRPr="00BB042C">
              <w:rPr>
                <w:bCs/>
                <w:color w:val="000000" w:themeColor="text1"/>
                <w:sz w:val="20"/>
              </w:rPr>
              <w:t>GF-Engine</w:t>
            </w:r>
            <w:r w:rsidRPr="00BB042C">
              <w:rPr>
                <w:bCs/>
                <w:color w:val="000000" w:themeColor="text1"/>
                <w:sz w:val="20"/>
              </w:rPr>
              <w:br/>
            </w:r>
            <w:proofErr w:type="spellStart"/>
            <w:r w:rsidRPr="00BB042C">
              <w:rPr>
                <w:b/>
                <w:bCs/>
                <w:color w:val="000000" w:themeColor="text1"/>
                <w:sz w:val="20"/>
              </w:rPr>
              <w:t>Precondition</w:t>
            </w:r>
            <w:proofErr w:type="spellEnd"/>
            <w:r w:rsidRPr="00BB042C">
              <w:rPr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bCs/>
                <w:color w:val="000000" w:themeColor="text1"/>
                <w:sz w:val="20"/>
              </w:rPr>
              <w:t>Lift ist auf Stockwerk angekommen und hat Türen geöffnet</w:t>
            </w:r>
            <w:r w:rsidRPr="00BB042C">
              <w:rPr>
                <w:bCs/>
                <w:color w:val="000000" w:themeColor="text1"/>
                <w:sz w:val="20"/>
              </w:rPr>
              <w:t>.</w:t>
            </w:r>
          </w:p>
          <w:p w14:paraId="20B6DB7C" w14:textId="41135176" w:rsidR="007E1ABF" w:rsidRPr="00226C1D" w:rsidRDefault="00BE1DE8" w:rsidP="00BE1DE8">
            <w:pPr>
              <w:spacing w:before="40" w:after="40"/>
              <w:rPr>
                <w:bCs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Ereignis: </w:t>
            </w:r>
            <w:r>
              <w:rPr>
                <w:bCs/>
                <w:color w:val="000000" w:themeColor="text1"/>
                <w:sz w:val="20"/>
              </w:rPr>
              <w:t>Person ist im Lift</w:t>
            </w:r>
          </w:p>
        </w:tc>
        <w:tc>
          <w:tcPr>
            <w:tcW w:w="3934" w:type="pct"/>
            <w:gridSpan w:val="4"/>
          </w:tcPr>
          <w:p w14:paraId="220EF635" w14:textId="61E6D8DE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BE1DE8">
              <w:rPr>
                <w:b/>
                <w:bCs/>
                <w:color w:val="00B050"/>
                <w:sz w:val="20"/>
              </w:rPr>
              <w:t xml:space="preserve">Trace </w:t>
            </w:r>
            <w:r w:rsidR="00BE1DE8" w:rsidRPr="00BE1DE8">
              <w:rPr>
                <w:b/>
                <w:bCs/>
                <w:color w:val="00B050"/>
                <w:sz w:val="20"/>
              </w:rPr>
              <w:t>01</w:t>
            </w:r>
            <w:r w:rsidRPr="00BE1DE8">
              <w:rPr>
                <w:b/>
                <w:bCs/>
                <w:color w:val="00B050"/>
                <w:sz w:val="20"/>
              </w:rPr>
              <w:t>:</w:t>
            </w:r>
            <w:r w:rsidRPr="00BE1DE8">
              <w:rPr>
                <w:bCs/>
                <w:color w:val="00B050"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BE1DE8" w:rsidRPr="00BE1DE8">
              <w:rPr>
                <w:bCs/>
                <w:sz w:val="20"/>
              </w:rPr>
              <w:t>Person bewegt über vom Stockwerk in den Lift (verlässt Stockwerk)</w:t>
            </w:r>
          </w:p>
        </w:tc>
      </w:tr>
      <w:tr w:rsidR="007E1ABF" w:rsidRPr="007E1ABF" w14:paraId="7C188A4C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5936154F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0ADC6C41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</w:p>
        </w:tc>
        <w:tc>
          <w:tcPr>
            <w:tcW w:w="1167" w:type="pct"/>
          </w:tcPr>
          <w:p w14:paraId="1E067A50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</w:p>
        </w:tc>
        <w:tc>
          <w:tcPr>
            <w:tcW w:w="1377" w:type="pct"/>
          </w:tcPr>
          <w:p w14:paraId="798F1EA2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</w:p>
        </w:tc>
        <w:tc>
          <w:tcPr>
            <w:tcW w:w="199" w:type="pct"/>
          </w:tcPr>
          <w:p w14:paraId="02972950" w14:textId="77777777" w:rsidR="007E1ABF" w:rsidRPr="007E1AB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123CE3B5" w14:textId="645E65AF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will in die gleiche Richtung wie Lift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27B3525F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Prüft Richtung der Person und des Lifts</w:t>
            </w:r>
          </w:p>
        </w:tc>
        <w:tc>
          <w:tcPr>
            <w:tcW w:w="1167" w:type="pct"/>
          </w:tcPr>
          <w:p w14:paraId="054A1F57" w14:textId="4CD51CB9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bewegt sich</w:t>
            </w:r>
          </w:p>
        </w:tc>
        <w:tc>
          <w:tcPr>
            <w:tcW w:w="1377" w:type="pct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7969860F" w14:textId="14EAE0F4" w:rsidR="007E1ABF" w:rsidRPr="007E1ABF" w:rsidRDefault="00BE1DE8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Person bewegt sich zum Lift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273D648B" w:rsidR="007E1ABF" w:rsidRPr="007E1ABF" w:rsidRDefault="00BE1DE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wird zufällig vorwärts bewegt bis zum Stockwerkende</w:t>
            </w:r>
          </w:p>
        </w:tc>
        <w:tc>
          <w:tcPr>
            <w:tcW w:w="1167" w:type="pct"/>
          </w:tcPr>
          <w:p w14:paraId="695BEB34" w14:textId="05868A4F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Zeitlicher Ablauf wird ausgeführt</w:t>
            </w:r>
          </w:p>
        </w:tc>
        <w:tc>
          <w:tcPr>
            <w:tcW w:w="1377" w:type="pct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B902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</w:tcPr>
          <w:p w14:paraId="3C1737E0" w14:textId="51AD5E92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Person steigt in Lift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66DD392E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wird in Lift angezeigt</w:t>
            </w:r>
          </w:p>
        </w:tc>
        <w:tc>
          <w:tcPr>
            <w:tcW w:w="1167" w:type="pct"/>
          </w:tcPr>
          <w:p w14:paraId="38F6E5AC" w14:textId="59947581" w:rsidR="007E1ABF" w:rsidRPr="007E1ABF" w:rsidRDefault="0007799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aus Stockwerk entfernt </w:t>
            </w:r>
            <w:r>
              <w:rPr>
                <w:bCs/>
                <w:sz w:val="20"/>
              </w:rPr>
              <w:br/>
              <w:t>Person im Lift registriert</w:t>
            </w:r>
            <w:r>
              <w:rPr>
                <w:bCs/>
                <w:sz w:val="20"/>
              </w:rPr>
              <w:br/>
              <w:t>Anzeige um eins erhöht</w:t>
            </w:r>
          </w:p>
        </w:tc>
        <w:tc>
          <w:tcPr>
            <w:tcW w:w="1377" w:type="pct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B90267">
        <w:tc>
          <w:tcPr>
            <w:tcW w:w="1066" w:type="pct"/>
            <w:gridSpan w:val="2"/>
          </w:tcPr>
          <w:p w14:paraId="347768A4" w14:textId="67BA862D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077998" w:rsidRPr="00077998">
              <w:rPr>
                <w:bCs/>
                <w:sz w:val="20"/>
              </w:rPr>
              <w:t xml:space="preserve">Person </w:t>
            </w:r>
            <w:r w:rsidR="00077998">
              <w:rPr>
                <w:bCs/>
                <w:sz w:val="20"/>
              </w:rPr>
              <w:t>setzt Destination</w:t>
            </w:r>
          </w:p>
        </w:tc>
        <w:tc>
          <w:tcPr>
            <w:tcW w:w="3934" w:type="pct"/>
            <w:gridSpan w:val="4"/>
          </w:tcPr>
          <w:p w14:paraId="63F62FDF" w14:textId="641081B1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077998">
              <w:rPr>
                <w:bCs/>
                <w:sz w:val="20"/>
              </w:rPr>
              <w:br/>
              <w:t>Lift</w:t>
            </w:r>
            <w:r w:rsidR="00077998" w:rsidRPr="00077998">
              <w:rPr>
                <w:bCs/>
                <w:sz w:val="20"/>
              </w:rPr>
              <w:t xml:space="preserve"> </w:t>
            </w:r>
            <w:r w:rsidR="00077998">
              <w:rPr>
                <w:bCs/>
                <w:sz w:val="20"/>
              </w:rPr>
              <w:t xml:space="preserve">Destination </w:t>
            </w:r>
            <w:proofErr w:type="spellStart"/>
            <w:r w:rsidR="00077998">
              <w:rPr>
                <w:bCs/>
                <w:sz w:val="20"/>
              </w:rPr>
              <w:t>registreiert</w:t>
            </w:r>
            <w:proofErr w:type="spellEnd"/>
          </w:p>
        </w:tc>
      </w:tr>
    </w:tbl>
    <w:p w14:paraId="290EE0FA" w14:textId="30C0817F" w:rsidR="00077998" w:rsidRDefault="00077998" w:rsidP="007E1ABF">
      <w:pPr>
        <w:spacing w:before="0" w:after="0"/>
      </w:pPr>
    </w:p>
    <w:p w14:paraId="6434A26D" w14:textId="77777777" w:rsidR="00077998" w:rsidRDefault="00077998">
      <w:pPr>
        <w:spacing w:before="0" w:after="0"/>
      </w:pPr>
      <w:r>
        <w:br w:type="page"/>
      </w:r>
    </w:p>
    <w:p w14:paraId="1B2CE4E2" w14:textId="77777777" w:rsidR="00931C00" w:rsidRDefault="00931C00" w:rsidP="00931C00">
      <w:pPr>
        <w:spacing w:before="0" w:after="0"/>
      </w:pPr>
    </w:p>
    <w:tbl>
      <w:tblPr>
        <w:tblW w:w="5074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4"/>
        <w:gridCol w:w="2828"/>
        <w:gridCol w:w="3765"/>
        <w:gridCol w:w="3401"/>
        <w:gridCol w:w="3745"/>
        <w:gridCol w:w="556"/>
      </w:tblGrid>
      <w:tr w:rsidR="00931C00" w:rsidRPr="00F20189" w14:paraId="6C2AD0CF" w14:textId="77777777" w:rsidTr="00F62BF0">
        <w:tc>
          <w:tcPr>
            <w:tcW w:w="1123" w:type="pct"/>
            <w:gridSpan w:val="2"/>
          </w:tcPr>
          <w:p w14:paraId="2455849A" w14:textId="77777777" w:rsidR="00931C00" w:rsidRPr="003C5C08" w:rsidRDefault="00931C00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877" w:type="pct"/>
            <w:gridSpan w:val="4"/>
          </w:tcPr>
          <w:p w14:paraId="7FCCBAE5" w14:textId="77777777" w:rsidR="00931C00" w:rsidRPr="003C5C08" w:rsidRDefault="00931C00" w:rsidP="000428F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931C00" w:rsidRPr="00270214" w14:paraId="59452C0C" w14:textId="77777777" w:rsidTr="00F62BF0">
        <w:tc>
          <w:tcPr>
            <w:tcW w:w="1123" w:type="pct"/>
            <w:gridSpan w:val="2"/>
          </w:tcPr>
          <w:p w14:paraId="41998B83" w14:textId="77777777" w:rsidR="00931C00" w:rsidRPr="003C5C08" w:rsidRDefault="00931C00" w:rsidP="000428F5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Act Person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877" w:type="pct"/>
            <w:gridSpan w:val="4"/>
          </w:tcPr>
          <w:p w14:paraId="3A89F33D" w14:textId="616245F7" w:rsidR="00931C00" w:rsidRPr="00383C23" w:rsidRDefault="00931C00" w:rsidP="000428F5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Pr="00BE1DE8">
              <w:rPr>
                <w:b/>
                <w:bCs/>
                <w:sz w:val="20"/>
                <w:lang w:val="en-US"/>
              </w:rPr>
              <w:t xml:space="preserve">Act Person: </w:t>
            </w:r>
            <w:r>
              <w:rPr>
                <w:b/>
                <w:bCs/>
                <w:sz w:val="20"/>
                <w:lang w:val="en-US"/>
              </w:rPr>
              <w:t>Leave</w:t>
            </w:r>
            <w:r w:rsidRPr="00BE1DE8">
              <w:rPr>
                <w:b/>
                <w:bCs/>
                <w:sz w:val="20"/>
                <w:lang w:val="en-US"/>
              </w:rPr>
              <w:t xml:space="preserve"> </w:t>
            </w:r>
            <w:proofErr w:type="gramStart"/>
            <w:r w:rsidRPr="00BE1DE8">
              <w:rPr>
                <w:b/>
                <w:bCs/>
                <w:sz w:val="20"/>
                <w:lang w:val="en-US"/>
              </w:rPr>
              <w:t>Lift</w:t>
            </w:r>
            <w:r w:rsidRPr="00383C23">
              <w:rPr>
                <w:b/>
                <w:bCs/>
                <w:sz w:val="20"/>
                <w:lang w:val="en-US"/>
              </w:rPr>
              <w:t>“</w:t>
            </w:r>
            <w:proofErr w:type="gramEnd"/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931C00" w:rsidRPr="003713D4" w14:paraId="616C7DD2" w14:textId="77777777" w:rsidTr="00F62BF0">
        <w:tc>
          <w:tcPr>
            <w:tcW w:w="1123" w:type="pct"/>
            <w:gridSpan w:val="2"/>
          </w:tcPr>
          <w:p w14:paraId="4DB7ADBD" w14:textId="77777777" w:rsidR="00931C00" w:rsidRPr="00BB042C" w:rsidRDefault="00931C00" w:rsidP="000428F5">
            <w:pPr>
              <w:spacing w:before="40" w:after="40"/>
              <w:rPr>
                <w:bCs/>
                <w:color w:val="000000" w:themeColor="text1"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Aktor: </w:t>
            </w:r>
            <w:r w:rsidRPr="00BB042C">
              <w:rPr>
                <w:bCs/>
                <w:color w:val="000000" w:themeColor="text1"/>
                <w:sz w:val="20"/>
              </w:rPr>
              <w:t>GF-Engine</w:t>
            </w:r>
            <w:r w:rsidRPr="00BB042C">
              <w:rPr>
                <w:bCs/>
                <w:color w:val="000000" w:themeColor="text1"/>
                <w:sz w:val="20"/>
              </w:rPr>
              <w:br/>
            </w:r>
            <w:proofErr w:type="spellStart"/>
            <w:r w:rsidRPr="00BB042C">
              <w:rPr>
                <w:b/>
                <w:bCs/>
                <w:color w:val="000000" w:themeColor="text1"/>
                <w:sz w:val="20"/>
              </w:rPr>
              <w:t>Precondition</w:t>
            </w:r>
            <w:proofErr w:type="spellEnd"/>
            <w:r w:rsidRPr="00BB042C">
              <w:rPr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bCs/>
                <w:color w:val="000000" w:themeColor="text1"/>
                <w:sz w:val="20"/>
              </w:rPr>
              <w:t>Lift ist auf Stockwerk angekommen und hat Türen geöffnet</w:t>
            </w:r>
            <w:r w:rsidRPr="00BB042C">
              <w:rPr>
                <w:bCs/>
                <w:color w:val="000000" w:themeColor="text1"/>
                <w:sz w:val="20"/>
              </w:rPr>
              <w:t>.</w:t>
            </w:r>
          </w:p>
          <w:p w14:paraId="1A90FC49" w14:textId="664AD610" w:rsidR="00931C00" w:rsidRPr="00226C1D" w:rsidRDefault="00931C00" w:rsidP="000428F5">
            <w:pPr>
              <w:spacing w:before="40" w:after="40"/>
              <w:rPr>
                <w:bCs/>
                <w:sz w:val="20"/>
              </w:rPr>
            </w:pPr>
            <w:r w:rsidRPr="00BB042C">
              <w:rPr>
                <w:b/>
                <w:bCs/>
                <w:color w:val="000000" w:themeColor="text1"/>
                <w:sz w:val="20"/>
              </w:rPr>
              <w:t xml:space="preserve">Ereignis: </w:t>
            </w:r>
            <w:r>
              <w:rPr>
                <w:bCs/>
                <w:color w:val="000000" w:themeColor="text1"/>
                <w:sz w:val="20"/>
              </w:rPr>
              <w:t>Person verlässt Lift und Stockwerk</w:t>
            </w:r>
          </w:p>
        </w:tc>
        <w:tc>
          <w:tcPr>
            <w:tcW w:w="3877" w:type="pct"/>
            <w:gridSpan w:val="4"/>
          </w:tcPr>
          <w:p w14:paraId="472B4114" w14:textId="049B87F4" w:rsidR="00931C00" w:rsidRPr="003713D4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BE1DE8">
              <w:rPr>
                <w:b/>
                <w:bCs/>
                <w:color w:val="00B050"/>
                <w:sz w:val="20"/>
              </w:rPr>
              <w:t>Trace 0</w:t>
            </w:r>
            <w:r>
              <w:rPr>
                <w:b/>
                <w:bCs/>
                <w:color w:val="00B050"/>
                <w:sz w:val="20"/>
              </w:rPr>
              <w:t>1</w:t>
            </w:r>
            <w:r w:rsidRPr="00BE1DE8">
              <w:rPr>
                <w:b/>
                <w:bCs/>
                <w:color w:val="00B050"/>
                <w:sz w:val="20"/>
              </w:rPr>
              <w:t>:</w:t>
            </w:r>
            <w:r w:rsidRPr="00BE1DE8">
              <w:rPr>
                <w:bCs/>
                <w:color w:val="00B050"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Pr="00BE1DE8">
              <w:rPr>
                <w:bCs/>
                <w:sz w:val="20"/>
              </w:rPr>
              <w:t xml:space="preserve">Person </w:t>
            </w:r>
            <w:r>
              <w:rPr>
                <w:bCs/>
                <w:sz w:val="20"/>
              </w:rPr>
              <w:t xml:space="preserve">springt aus Lift und </w:t>
            </w:r>
            <w:r w:rsidRPr="00BE1DE8">
              <w:rPr>
                <w:bCs/>
                <w:sz w:val="20"/>
              </w:rPr>
              <w:t xml:space="preserve">bewegt über vom Stockwerk (verlässt </w:t>
            </w:r>
            <w:r>
              <w:rPr>
                <w:bCs/>
                <w:sz w:val="20"/>
              </w:rPr>
              <w:t>es</w:t>
            </w:r>
            <w:r w:rsidRPr="00BE1DE8">
              <w:rPr>
                <w:bCs/>
                <w:sz w:val="20"/>
              </w:rPr>
              <w:t>)</w:t>
            </w:r>
          </w:p>
        </w:tc>
      </w:tr>
      <w:tr w:rsidR="00F62BF0" w:rsidRPr="007E1ABF" w14:paraId="6416C5B3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1A23CE2A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6AA8D1CF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6985E703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Aktivität</w:t>
            </w:r>
          </w:p>
        </w:tc>
        <w:tc>
          <w:tcPr>
            <w:tcW w:w="1150" w:type="pct"/>
          </w:tcPr>
          <w:p w14:paraId="50FC3EBF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im System</w:t>
            </w:r>
          </w:p>
        </w:tc>
        <w:tc>
          <w:tcPr>
            <w:tcW w:w="1266" w:type="pct"/>
          </w:tcPr>
          <w:p w14:paraId="78000B5C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Resultat für Benutzer</w:t>
            </w:r>
          </w:p>
        </w:tc>
        <w:tc>
          <w:tcPr>
            <w:tcW w:w="189" w:type="pct"/>
          </w:tcPr>
          <w:p w14:paraId="34C0D0CB" w14:textId="77777777" w:rsidR="00931C00" w:rsidRPr="007E1ABF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F62BF0" w:rsidRPr="007E1ABF" w14:paraId="320432E8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67" w:type="pct"/>
            <w:tcBorders>
              <w:left w:val="single" w:sz="4" w:space="0" w:color="auto"/>
            </w:tcBorders>
          </w:tcPr>
          <w:p w14:paraId="58AB4894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3E0C4CD4" w14:textId="6CC67966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will </w:t>
            </w:r>
            <w:r w:rsidR="00F62BF0">
              <w:rPr>
                <w:bCs/>
                <w:sz w:val="20"/>
              </w:rPr>
              <w:t>aussteigen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78EC2C8A" w14:textId="659E99BC" w:rsidR="00931C0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Stockwerk entspricht Destination</w:t>
            </w:r>
          </w:p>
        </w:tc>
        <w:tc>
          <w:tcPr>
            <w:tcW w:w="1150" w:type="pct"/>
          </w:tcPr>
          <w:p w14:paraId="1775ADEF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bewegt sich</w:t>
            </w:r>
          </w:p>
        </w:tc>
        <w:tc>
          <w:tcPr>
            <w:tcW w:w="1266" w:type="pct"/>
          </w:tcPr>
          <w:p w14:paraId="189E70C9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11598306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7E1ABF" w14:paraId="3568B0C6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6621AAD2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34A33180" w14:textId="290C284B" w:rsidR="00931C00" w:rsidRPr="007E1ABF" w:rsidRDefault="00931C00" w:rsidP="000428F5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 xml:space="preserve">Person </w:t>
            </w:r>
            <w:r w:rsidR="00F62BF0">
              <w:rPr>
                <w:sz w:val="20"/>
              </w:rPr>
              <w:t>springt</w:t>
            </w:r>
            <w:r>
              <w:rPr>
                <w:sz w:val="20"/>
              </w:rPr>
              <w:t xml:space="preserve"> </w:t>
            </w:r>
            <w:r w:rsidR="00F62BF0">
              <w:rPr>
                <w:sz w:val="20"/>
              </w:rPr>
              <w:t>aus</w:t>
            </w:r>
            <w:r>
              <w:rPr>
                <w:sz w:val="20"/>
              </w:rPr>
              <w:t xml:space="preserve"> Lift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73AED4F6" w14:textId="2EAE4F93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</w:t>
            </w:r>
            <w:r w:rsidR="00F62BF0">
              <w:rPr>
                <w:bCs/>
                <w:sz w:val="20"/>
              </w:rPr>
              <w:t>wird auf Stockwerk gezeichnet</w:t>
            </w:r>
          </w:p>
        </w:tc>
        <w:tc>
          <w:tcPr>
            <w:tcW w:w="1150" w:type="pct"/>
          </w:tcPr>
          <w:p w14:paraId="152CDCED" w14:textId="1C342581" w:rsidR="00931C0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aus Lift entfernt </w:t>
            </w:r>
            <w:r>
              <w:rPr>
                <w:bCs/>
                <w:sz w:val="20"/>
              </w:rPr>
              <w:br/>
              <w:t>Person im Stockwerk registriert</w:t>
            </w:r>
            <w:r>
              <w:rPr>
                <w:bCs/>
                <w:sz w:val="20"/>
              </w:rPr>
              <w:br/>
              <w:t>Anzeige um eins erniedrigt</w:t>
            </w:r>
          </w:p>
        </w:tc>
        <w:tc>
          <w:tcPr>
            <w:tcW w:w="1266" w:type="pct"/>
          </w:tcPr>
          <w:p w14:paraId="752437CD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097DAD29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7E1ABF" w14:paraId="40D1B8D1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45DC3BD7" w14:textId="74A7703F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2CF07D20" w14:textId="65545E6C" w:rsidR="00F62BF0" w:rsidRPr="007E1ABF" w:rsidRDefault="00F62BF0" w:rsidP="000428F5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Person bewegt sich durch Stockwerk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20FCFC2F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wird zufällig vorwärts bewegt bis zum Stockwerkende</w:t>
            </w:r>
          </w:p>
        </w:tc>
        <w:tc>
          <w:tcPr>
            <w:tcW w:w="1150" w:type="pct"/>
          </w:tcPr>
          <w:p w14:paraId="24635C76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Zeitlicher Ablauf wird ausgeführt</w:t>
            </w:r>
          </w:p>
        </w:tc>
        <w:tc>
          <w:tcPr>
            <w:tcW w:w="1266" w:type="pct"/>
          </w:tcPr>
          <w:p w14:paraId="12DED5FD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09C40A74" w14:textId="77777777" w:rsidR="00F62BF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7E1ABF" w14:paraId="1845A3D1" w14:textId="77777777" w:rsidTr="00F62BF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7" w:type="pct"/>
            <w:tcBorders>
              <w:left w:val="single" w:sz="4" w:space="0" w:color="auto"/>
            </w:tcBorders>
          </w:tcPr>
          <w:p w14:paraId="0C525C39" w14:textId="07F13179" w:rsidR="00931C00" w:rsidRPr="007E1ABF" w:rsidRDefault="00F62BF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955" w:type="pct"/>
            <w:tcBorders>
              <w:right w:val="single" w:sz="4" w:space="0" w:color="auto"/>
            </w:tcBorders>
          </w:tcPr>
          <w:p w14:paraId="4EA8A456" w14:textId="137F75DC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Person </w:t>
            </w:r>
            <w:r w:rsidR="00F62BF0">
              <w:rPr>
                <w:sz w:val="20"/>
              </w:rPr>
              <w:t>verlässt Stockwerk</w:t>
            </w:r>
          </w:p>
        </w:tc>
        <w:tc>
          <w:tcPr>
            <w:tcW w:w="1273" w:type="pct"/>
            <w:tcBorders>
              <w:left w:val="single" w:sz="4" w:space="0" w:color="auto"/>
            </w:tcBorders>
          </w:tcPr>
          <w:p w14:paraId="36B568D6" w14:textId="79B0D2FE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</w:t>
            </w:r>
            <w:r w:rsidR="00F62BF0">
              <w:rPr>
                <w:bCs/>
                <w:sz w:val="20"/>
              </w:rPr>
              <w:t>verschwindet</w:t>
            </w:r>
          </w:p>
        </w:tc>
        <w:tc>
          <w:tcPr>
            <w:tcW w:w="1150" w:type="pct"/>
          </w:tcPr>
          <w:p w14:paraId="68839B4D" w14:textId="788DC5DD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Person aus Stockwerk entfernt </w:t>
            </w:r>
          </w:p>
        </w:tc>
        <w:tc>
          <w:tcPr>
            <w:tcW w:w="1266" w:type="pct"/>
          </w:tcPr>
          <w:p w14:paraId="1BE9D6B4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89" w:type="pct"/>
          </w:tcPr>
          <w:p w14:paraId="74DE8949" w14:textId="77777777" w:rsidR="00931C00" w:rsidRPr="007E1ABF" w:rsidRDefault="00931C00" w:rsidP="000428F5">
            <w:pPr>
              <w:spacing w:before="40" w:after="40"/>
              <w:rPr>
                <w:bCs/>
                <w:sz w:val="20"/>
              </w:rPr>
            </w:pPr>
          </w:p>
        </w:tc>
      </w:tr>
      <w:tr w:rsidR="00F62BF0" w:rsidRPr="00F20189" w14:paraId="24BE6FC1" w14:textId="77777777" w:rsidTr="00F62BF0">
        <w:tc>
          <w:tcPr>
            <w:tcW w:w="1123" w:type="pct"/>
            <w:gridSpan w:val="2"/>
          </w:tcPr>
          <w:p w14:paraId="42AA4ACA" w14:textId="4420D9AA" w:rsidR="00931C00" w:rsidRPr="003C5C08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Pr="00077998">
              <w:rPr>
                <w:bCs/>
                <w:sz w:val="20"/>
              </w:rPr>
              <w:t xml:space="preserve">Person </w:t>
            </w:r>
            <w:r>
              <w:rPr>
                <w:bCs/>
                <w:sz w:val="20"/>
              </w:rPr>
              <w:t>ist weg</w:t>
            </w:r>
          </w:p>
        </w:tc>
        <w:tc>
          <w:tcPr>
            <w:tcW w:w="3877" w:type="pct"/>
            <w:gridSpan w:val="4"/>
          </w:tcPr>
          <w:p w14:paraId="1A03F443" w14:textId="212EC3B1" w:rsidR="00931C00" w:rsidRPr="003C5C08" w:rsidRDefault="00931C00" w:rsidP="000428F5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  <w:t>Person gelöscht</w:t>
            </w: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p w14:paraId="74F7D3E9" w14:textId="28064D7D" w:rsidR="00DE5F0A" w:rsidRPr="00F20189" w:rsidRDefault="00DE5F0A" w:rsidP="007E1AB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  <w:r w:rsidRPr="00F20189">
        <w:lastRenderedPageBreak/>
        <w:t>Review des Tests</w:t>
      </w:r>
      <w:bookmarkEnd w:id="10"/>
      <w:bookmarkEnd w:id="11"/>
      <w:r w:rsidR="00502A8A">
        <w:t xml:space="preserve"> durch den Tester: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4EF87CA4" w14:textId="77777777" w:rsidTr="00071867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6289791F" w14:textId="3CA3147A" w:rsidR="00DE5F0A" w:rsidRPr="00502A8A" w:rsidRDefault="00DA53DB" w:rsidP="001222EE">
            <w:pPr>
              <w:rPr>
                <w:i/>
              </w:rPr>
            </w:pPr>
            <w:r w:rsidRPr="00BA7C24">
              <w:rPr>
                <w:i/>
                <w:color w:val="FF0000"/>
              </w:rPr>
              <w:t xml:space="preserve">Hier kommt das Feedback des Tester </w:t>
            </w:r>
            <w:proofErr w:type="spellStart"/>
            <w:r w:rsidRPr="00BA7C24">
              <w:rPr>
                <w:i/>
                <w:color w:val="FF0000"/>
              </w:rPr>
              <w:t>bezügl</w:t>
            </w:r>
            <w:proofErr w:type="spellEnd"/>
            <w:r w:rsidRPr="00BA7C24">
              <w:rPr>
                <w:i/>
                <w:color w:val="FF0000"/>
              </w:rPr>
              <w:t>. Testprotokoll hin</w:t>
            </w:r>
            <w:r w:rsidR="00BA7C24" w:rsidRPr="00BA7C24">
              <w:rPr>
                <w:i/>
                <w:color w:val="FF0000"/>
              </w:rPr>
              <w:t>: z.B. ob etwas unklar war beim ausführen...</w:t>
            </w:r>
          </w:p>
        </w:tc>
      </w:tr>
      <w:tr w:rsidR="00DE5F0A" w:rsidRPr="00F20189" w14:paraId="01600ED4" w14:textId="77777777" w:rsidTr="00071867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14:paraId="2DD28C60" w14:textId="77777777" w:rsidR="00DE5F0A" w:rsidRPr="00F20189" w:rsidRDefault="00DE5F0A" w:rsidP="00071867">
            <w:pPr>
              <w:rPr>
                <w:b/>
                <w:bCs/>
              </w:rPr>
            </w:pPr>
          </w:p>
        </w:tc>
      </w:tr>
    </w:tbl>
    <w:p w14:paraId="03C175FF" w14:textId="77777777" w:rsidR="00DE5F0A" w:rsidRPr="00F20189" w:rsidRDefault="00DE5F0A" w:rsidP="00DE5F0A">
      <w:pPr>
        <w:pStyle w:val="berschrift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0F45FCC1" w14:textId="77777777" w:rsidTr="0007186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0C36040C" w14:textId="04E51426" w:rsidR="00D131FD" w:rsidRPr="00E81AD5" w:rsidRDefault="00D131FD" w:rsidP="00D131FD">
            <w:pPr>
              <w:keepNext/>
              <w:keepLines/>
              <w:ind w:left="567" w:hanging="454"/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  <w:r>
              <w:rPr>
                <w:b/>
                <w:bCs/>
              </w:rPr>
              <w:br/>
            </w:r>
            <w:r w:rsidRPr="00BA7C24">
              <w:rPr>
                <w:b/>
                <w:bCs/>
                <w:color w:val="000000" w:themeColor="text1"/>
              </w:rPr>
              <w:t>-</w:t>
            </w:r>
            <w:r w:rsidR="00BA7C24" w:rsidRPr="00BA7C24">
              <w:rPr>
                <w:b/>
                <w:bCs/>
                <w:color w:val="000000" w:themeColor="text1"/>
              </w:rPr>
              <w:t xml:space="preserve"> </w:t>
            </w:r>
            <w:r w:rsidR="00BA7C24" w:rsidRPr="00BA7C24">
              <w:rPr>
                <w:bCs/>
                <w:i/>
                <w:color w:val="FF0000"/>
              </w:rPr>
              <w:t xml:space="preserve">Hier kommt bei </w:t>
            </w:r>
            <w:r w:rsidR="00826375">
              <w:rPr>
                <w:bCs/>
                <w:i/>
                <w:color w:val="FF0000"/>
              </w:rPr>
              <w:t>«</w:t>
            </w:r>
            <w:r w:rsidR="00BA7C24" w:rsidRPr="00BA7C24">
              <w:rPr>
                <w:bCs/>
                <w:i/>
                <w:color w:val="FF0000"/>
              </w:rPr>
              <w:t>NOK</w:t>
            </w:r>
            <w:r w:rsidR="00826375">
              <w:rPr>
                <w:bCs/>
                <w:i/>
                <w:color w:val="FF0000"/>
              </w:rPr>
              <w:t>»</w:t>
            </w:r>
            <w:r w:rsidR="00BA7C24" w:rsidRPr="00BA7C24">
              <w:rPr>
                <w:bCs/>
                <w:i/>
                <w:color w:val="FF0000"/>
              </w:rPr>
              <w:t xml:space="preserve"> zus. Hinweise zur Fehlerbehebung hin</w:t>
            </w:r>
            <w:r w:rsidRPr="00BA7C24">
              <w:rPr>
                <w:b/>
                <w:bCs/>
                <w:color w:val="000000" w:themeColor="text1"/>
              </w:rPr>
              <w:br/>
              <w:t>-</w:t>
            </w:r>
            <w:r w:rsidRPr="00BA7C24">
              <w:rPr>
                <w:b/>
                <w:bCs/>
                <w:color w:val="000000" w:themeColor="text1"/>
              </w:rPr>
              <w:br/>
              <w:t>-</w:t>
            </w:r>
            <w:r w:rsidRPr="00BA7C24">
              <w:rPr>
                <w:b/>
                <w:bCs/>
                <w:color w:val="000000" w:themeColor="text1"/>
              </w:rPr>
              <w:br/>
              <w:t>-</w:t>
            </w:r>
            <w:r w:rsidRPr="00BA7C24">
              <w:rPr>
                <w:b/>
                <w:bCs/>
                <w:color w:val="000000" w:themeColor="text1"/>
              </w:rPr>
              <w:br/>
            </w:r>
          </w:p>
        </w:tc>
      </w:tr>
      <w:tr w:rsidR="00DE5F0A" w:rsidRPr="00F20189" w14:paraId="18E40D45" w14:textId="77777777" w:rsidTr="000718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3B07" w14:textId="3619DE4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erfolgreich</w:t>
            </w:r>
            <w:r w:rsidR="00DE5F0A" w:rsidRPr="00F20189">
              <w:t xml:space="preserve"> abgenommen.</w:t>
            </w:r>
          </w:p>
          <w:p w14:paraId="480F9752" w14:textId="77777777" w:rsidR="00DE5F0A" w:rsidRPr="00F20189" w:rsidRDefault="00DE5F0A" w:rsidP="00071867"/>
          <w:p w14:paraId="192CF3FE" w14:textId="21F9B0AA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eingeschränkt abgenommen (Mängel siehe oben). </w:t>
            </w:r>
            <w:r w:rsidR="00D131FD">
              <w:br/>
            </w:r>
            <w:r w:rsidR="00D131FD">
              <w:tab/>
            </w:r>
            <w:r w:rsidR="00DE5F0A" w:rsidRPr="00F20189">
              <w:t>Der Tes</w:t>
            </w:r>
            <w:r w:rsidR="00D131FD">
              <w:t xml:space="preserve">t wird </w:t>
            </w:r>
            <w:r w:rsidR="00D131FD" w:rsidRPr="006A36ED">
              <w:rPr>
                <w:b/>
              </w:rPr>
              <w:t>trotzdem als erfolgreich</w:t>
            </w:r>
            <w:r w:rsidR="00D131FD">
              <w:t xml:space="preserve"> </w:t>
            </w:r>
            <w:r w:rsidR="00DE5F0A" w:rsidRPr="00F20189">
              <w:t>abgenommen erklärt.</w:t>
            </w:r>
          </w:p>
          <w:p w14:paraId="6C990A86" w14:textId="77777777" w:rsidR="00DE5F0A" w:rsidRPr="00F20189" w:rsidRDefault="00DE5F0A" w:rsidP="00071867"/>
          <w:p w14:paraId="115A8008" w14:textId="02FB27A7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nicht</w:t>
            </w:r>
            <w:r w:rsidR="00DE5F0A" w:rsidRPr="00F20189">
              <w:t xml:space="preserve"> abgenommen (aufgetretene Mängel siehe oben)</w:t>
            </w:r>
          </w:p>
          <w:p w14:paraId="57EE609D" w14:textId="77777777" w:rsidR="00DE5F0A" w:rsidRPr="00F20189" w:rsidRDefault="00DE5F0A" w:rsidP="00071867"/>
          <w:p w14:paraId="6EFD393B" w14:textId="03FD49C0" w:rsidR="00DE5F0A" w:rsidRPr="00F20189" w:rsidRDefault="00DE5F0A" w:rsidP="00071867">
            <w:r w:rsidRPr="00F20189">
              <w:t xml:space="preserve">Bis zum </w:t>
            </w:r>
            <w:r w:rsidR="005820D8"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DE5F0A" w:rsidRPr="00966727" w:rsidRDefault="001222EE" w:rsidP="00071867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rPr>
                <w:color w:val="008000"/>
              </w:rPr>
              <w:tab/>
            </w:r>
            <w:r w:rsidR="006A36ED" w:rsidRPr="00A7073C">
              <w:t xml:space="preserve">Datum: </w:t>
            </w:r>
          </w:p>
          <w:p w14:paraId="4AA3ABE7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4068B4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A1A95F0" w14:textId="77777777" w:rsidR="00DE5F0A" w:rsidRPr="00A7073C" w:rsidRDefault="00DE5F0A" w:rsidP="0007186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465E494D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3CD48A4F" w14:textId="70F437D8" w:rsidR="00DE5F0A" w:rsidRPr="00E81AD5" w:rsidRDefault="00E81AD5" w:rsidP="00071867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DE5F0A" w:rsidRPr="00A7073C">
              <w:rPr>
                <w:b/>
                <w:bCs/>
                <w:color w:val="008000"/>
              </w:rPr>
              <w:t>( )</w:t>
            </w:r>
            <w:proofErr w:type="gramEnd"/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DE5F0A"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="00DE5F0A" w:rsidRPr="00F20189">
              <w:rPr>
                <w:i/>
                <w:iCs/>
              </w:rPr>
              <w:t>)</w:t>
            </w:r>
            <w:r w:rsidR="00DE5F0A" w:rsidRPr="00F20189">
              <w:rPr>
                <w:b/>
                <w:bCs/>
              </w:rPr>
              <w:t>)</w:t>
            </w:r>
          </w:p>
          <w:p w14:paraId="40CABD7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605350AC" w14:textId="1A2B5F86" w:rsidR="00DE5F0A" w:rsidRPr="00F20189" w:rsidRDefault="001222EE" w:rsidP="00E81AD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DE5F0A" w:rsidRPr="00A7073C">
              <w:rPr>
                <w:b/>
                <w:bCs/>
                <w:color w:val="008000"/>
              </w:rPr>
              <w:t>( )</w:t>
            </w:r>
            <w:proofErr w:type="gramEnd"/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i/>
                <w:iCs/>
              </w:rPr>
              <w:t xml:space="preserve"> Autor</w:t>
            </w:r>
            <w:r w:rsidR="00DE5F0A" w:rsidRPr="00F20189">
              <w:rPr>
                <w:i/>
                <w:iCs/>
              </w:rPr>
              <w:t>)</w:t>
            </w:r>
          </w:p>
          <w:p w14:paraId="774AC633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  <w:p w14:paraId="0AA28C11" w14:textId="640F412B" w:rsidR="00DE5F0A" w:rsidRPr="00F20189" w:rsidRDefault="00DE5F0A" w:rsidP="001222EE"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b/>
                <w:bCs/>
              </w:rPr>
              <w:t xml:space="preserve"> </w:t>
            </w:r>
            <w:r w:rsidR="00E81AD5"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  <w:r w:rsidR="00E81AD5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sectPr w:rsidR="00DE5F0A" w:rsidSect="00B902AC"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BACB3" w14:textId="77777777" w:rsidR="000976F8" w:rsidRDefault="000976F8">
      <w:r>
        <w:separator/>
      </w:r>
    </w:p>
  </w:endnote>
  <w:endnote w:type="continuationSeparator" w:id="0">
    <w:p w14:paraId="45FD156A" w14:textId="77777777" w:rsidR="000976F8" w:rsidRDefault="0009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CEE48" w14:textId="77777777" w:rsidR="000976F8" w:rsidRDefault="000976F8">
      <w:r>
        <w:separator/>
      </w:r>
    </w:p>
  </w:footnote>
  <w:footnote w:type="continuationSeparator" w:id="0">
    <w:p w14:paraId="4FEFCE91" w14:textId="77777777" w:rsidR="000976F8" w:rsidRDefault="0009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D80A" w14:textId="2BD1F35F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</w:t>
    </w:r>
    <w:r w:rsidR="00123B1C">
      <w:t>1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8"/>
  </w:num>
  <w:num w:numId="5">
    <w:abstractNumId w:val="1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19"/>
  </w:num>
  <w:num w:numId="20">
    <w:abstractNumId w:val="6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77998"/>
    <w:rsid w:val="000976F8"/>
    <w:rsid w:val="000A6F13"/>
    <w:rsid w:val="000A7E6B"/>
    <w:rsid w:val="000F0FC0"/>
    <w:rsid w:val="000F11A3"/>
    <w:rsid w:val="001105AD"/>
    <w:rsid w:val="00110EBF"/>
    <w:rsid w:val="00116CF5"/>
    <w:rsid w:val="001222EE"/>
    <w:rsid w:val="00123B1C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0214"/>
    <w:rsid w:val="00277C4C"/>
    <w:rsid w:val="00285179"/>
    <w:rsid w:val="00291973"/>
    <w:rsid w:val="00295CF0"/>
    <w:rsid w:val="002A17D0"/>
    <w:rsid w:val="002C55B7"/>
    <w:rsid w:val="002C7A9F"/>
    <w:rsid w:val="002E3C78"/>
    <w:rsid w:val="002F4A80"/>
    <w:rsid w:val="00300DED"/>
    <w:rsid w:val="00310633"/>
    <w:rsid w:val="00323DD8"/>
    <w:rsid w:val="00337E19"/>
    <w:rsid w:val="003432D2"/>
    <w:rsid w:val="003525B1"/>
    <w:rsid w:val="0035474E"/>
    <w:rsid w:val="003713D4"/>
    <w:rsid w:val="00373A96"/>
    <w:rsid w:val="00377339"/>
    <w:rsid w:val="00383C23"/>
    <w:rsid w:val="00393715"/>
    <w:rsid w:val="003A2DF5"/>
    <w:rsid w:val="003B6D68"/>
    <w:rsid w:val="003C175D"/>
    <w:rsid w:val="003C5C08"/>
    <w:rsid w:val="003D2A4A"/>
    <w:rsid w:val="003D4990"/>
    <w:rsid w:val="00410330"/>
    <w:rsid w:val="00445289"/>
    <w:rsid w:val="004479FE"/>
    <w:rsid w:val="00460C06"/>
    <w:rsid w:val="00460D20"/>
    <w:rsid w:val="0046419C"/>
    <w:rsid w:val="004647CA"/>
    <w:rsid w:val="00464ECE"/>
    <w:rsid w:val="00472909"/>
    <w:rsid w:val="004742FC"/>
    <w:rsid w:val="00484606"/>
    <w:rsid w:val="00496436"/>
    <w:rsid w:val="004A27A3"/>
    <w:rsid w:val="004A31E8"/>
    <w:rsid w:val="004A50A6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5012A"/>
    <w:rsid w:val="005820D8"/>
    <w:rsid w:val="005A3F2E"/>
    <w:rsid w:val="005C2076"/>
    <w:rsid w:val="005C5878"/>
    <w:rsid w:val="005D3D7A"/>
    <w:rsid w:val="005D768A"/>
    <w:rsid w:val="005F76E4"/>
    <w:rsid w:val="00606718"/>
    <w:rsid w:val="00611041"/>
    <w:rsid w:val="00650BA3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3EE7"/>
    <w:rsid w:val="006F42B1"/>
    <w:rsid w:val="006F6222"/>
    <w:rsid w:val="007276AC"/>
    <w:rsid w:val="00743ACC"/>
    <w:rsid w:val="00750BF4"/>
    <w:rsid w:val="00767F4B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26375"/>
    <w:rsid w:val="008309A8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30E85"/>
    <w:rsid w:val="009314B8"/>
    <w:rsid w:val="00931C00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0D61"/>
    <w:rsid w:val="00A17146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B65F1"/>
    <w:rsid w:val="00AD3172"/>
    <w:rsid w:val="00AE758A"/>
    <w:rsid w:val="00AF2E40"/>
    <w:rsid w:val="00B0561D"/>
    <w:rsid w:val="00B05B16"/>
    <w:rsid w:val="00B16DA3"/>
    <w:rsid w:val="00B2181B"/>
    <w:rsid w:val="00B35160"/>
    <w:rsid w:val="00B60FC3"/>
    <w:rsid w:val="00B902AC"/>
    <w:rsid w:val="00BA18D2"/>
    <w:rsid w:val="00BA25D9"/>
    <w:rsid w:val="00BA7C24"/>
    <w:rsid w:val="00BB042C"/>
    <w:rsid w:val="00BB3D51"/>
    <w:rsid w:val="00BC4B3E"/>
    <w:rsid w:val="00BD0F71"/>
    <w:rsid w:val="00BD3661"/>
    <w:rsid w:val="00BD6493"/>
    <w:rsid w:val="00BE1DE8"/>
    <w:rsid w:val="00BE4B91"/>
    <w:rsid w:val="00BE61F9"/>
    <w:rsid w:val="00BF313E"/>
    <w:rsid w:val="00C04851"/>
    <w:rsid w:val="00C04918"/>
    <w:rsid w:val="00C06AF3"/>
    <w:rsid w:val="00C14D20"/>
    <w:rsid w:val="00C40362"/>
    <w:rsid w:val="00C41A1E"/>
    <w:rsid w:val="00C55324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0B10"/>
    <w:rsid w:val="00D6492F"/>
    <w:rsid w:val="00D706F5"/>
    <w:rsid w:val="00D76466"/>
    <w:rsid w:val="00DA53DB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553C"/>
    <w:rsid w:val="00E46B65"/>
    <w:rsid w:val="00E46C3D"/>
    <w:rsid w:val="00E512CE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0587"/>
    <w:rsid w:val="00ED2CA4"/>
    <w:rsid w:val="00ED7874"/>
    <w:rsid w:val="00EE0E08"/>
    <w:rsid w:val="00EE3208"/>
    <w:rsid w:val="00EE5F6D"/>
    <w:rsid w:val="00EF12F6"/>
    <w:rsid w:val="00EF6CA3"/>
    <w:rsid w:val="00F1083A"/>
    <w:rsid w:val="00F162B5"/>
    <w:rsid w:val="00F26827"/>
    <w:rsid w:val="00F27190"/>
    <w:rsid w:val="00F30286"/>
    <w:rsid w:val="00F36A08"/>
    <w:rsid w:val="00F419EC"/>
    <w:rsid w:val="00F5764E"/>
    <w:rsid w:val="00F62BF0"/>
    <w:rsid w:val="00F75655"/>
    <w:rsid w:val="00FA4B77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931C00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paragraph" w:styleId="StandardWeb">
    <w:name w:val="Normal (Web)"/>
    <w:basedOn w:val="Standard"/>
    <w:uiPriority w:val="99"/>
    <w:semiHidden/>
    <w:unhideWhenUsed/>
    <w:rsid w:val="00C04918"/>
    <w:pPr>
      <w:spacing w:before="100" w:beforeAutospacing="1" w:after="100" w:afterAutospacing="1"/>
    </w:pPr>
    <w:rPr>
      <w:rFonts w:ascii="Times New Roman" w:hAnsi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1:15:28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1503 68 24575,'-53'0'0,"32"0"0,-46 0 0,46 0 0,-7 0 0,4 0 0,-4 0 0,-8 0 0,-9 0 0,9 0 0,-7 0 0,7 0 0,-1 0 0,-5 0 0,5 0 0,1 0 0,-10 0 0,9 0 0,4 0 0,-8 0 0,26 0 0,-26 0 0,20 0 0,-7 0 0,4 0 0,-4 0 0,1 0 0,-8 12 0,-14 13 0,18 4 0,-18 9 0,29-13 0,-5 1 0,5 0 0,-6 0 0,6 0 0,-4 0 0,2 8 0,-22 17 0,18-11 0,-22 22 0,32-33 0,-10 11 0,13-15 0,-6 18 0,5-13 0,1 5 0,2-11 0,9-11 0,-9 11 0,9-11 0,-4 4 0,6 1 0,0-5 0,0 11 0,0-5 0,0 23 0,0-12 0,0 17 0,6-20 0,1 4 0,5-12 0,1 6 0,5-6 0,11 16 0,-1-6 0,8 1 0,-17-13 0,28 8 0,-14-3 0,18 5 0,-8-6 0,-15-8 0,14 2 0,-5-1 0,-1 0 0,6 1 0,-14-2 0,46 14 0,-30-16 0,9 6 0,0-1 0,0-13 0,32 19 0,-28-20 0,11 13 0,-10-13 0,-3 5 0,-1 1 0,-6-6 0,7 5 0,-11-7 0,1 0 0,0 0 0,-1 0 0,1 0 0,0 0 0,0 0 0,-9 0 0,6 0 0,-14 0 0,38 0 0,-24 0 0,17-5 0,-16-3 0,16-29 0,-9 16 0,21-21 0,-41 27 0,6-9 0,-24 12 0,13-7 0,-13 8 0,6-1 0,-1-5 0,6-12 0,-3 8 0,3-13 0,-12 21 0,-4-11 0,2 12 0,-8-12 0,4 4 0,0 1 0,-4-5 0,4-18 0,-5 17 0,0-22 0,6 28 0,-5-7 0,5-8 0,-6-5 0,0 2 0,0-1 0,0 13 0,0-24 0,0 17 0,0-25 0,0 36 0,-6-34 0,0 36 0,-7-28 0,2 35 0,-2-12 0,2 11 0,-2-11 0,-5 11 0,5-5 0,-6 0 0,-8-1 0,4 0 0,-17-4 0,19 15 0,-8-9 0,17 11 0,-12-1 0,4-3 0,1 8 0,-5-9 0,5 9 0,-7-9 0,7 5 0,-6-1 0,6-4 0,-7 4 0,0-6 0,0 0 0,1 0 0,-1 0 0,0 6 0,7-3 0,-6 3 0,6-5 0,-7-1 0,7 1 0,-5-1 0,5 1 0,-47-14 0,30 10 0,-46-4 0,64 14 0,-10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7T11:36:45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827 49 24575,'-29'0'0,"18"0"0,-26 0 0,25 0 0,-3 0 0,2 0 0,-3 0 0,-4 0 0,-4 0 0,4 0 0,-4 0 0,4 0 0,0 0 0,-3 0 0,3 0 0,0 0 0,-6 0 0,6 0 0,2 0 0,-5 0 0,15 0 0,-14 0 0,10 0 0,-3 0 0,1 0 0,-1 0 0,0 0 0,-4 9 0,-8 10 0,9 2 0,-8 6 0,14-8 0,-1 0 0,2-1 0,-3 1 0,3 0 0,-3 0 0,2 6 0,-12 12 0,10-8 0,-13 16 0,18-24 0,-5 8 0,7-10 0,-3 12 0,2-10 0,1 5 0,0-8 0,7-9 0,-7 9 0,6-9 0,-2 4 0,3-1 0,0-2 0,0 7 0,0-3 0,0 17 0,0-9 0,0 12 0,3-14 0,1 2 0,3-8 0,0 4 0,3-4 0,6 12 0,-1-6 0,5 2 0,-9-9 0,14 5 0,-6-2 0,9 3 0,-5-3 0,-8-7 0,9 2 0,-4-1 0,0 0 0,3 1 0,-7-1 0,24 10 0,-15-13 0,4 6 0,0-2 0,0-8 0,18 13 0,-16-15 0,7 10 0,-7-10 0,0 5 0,-1-1 0,-4-3 0,4 3 0,-5-5 0,-1 0 0,1 0 0,-1 0 0,1 0 0,0 0 0,-1 0 0,-4 0 0,4 0 0,-9 0 0,21 0 0,-13 0 0,10-4 0,-10-2 0,10-21 0,-5 13 0,11-18 0,-23 22 0,4-7 0,-13 7 0,6-3 0,-6 5 0,3-1 0,-1-3 0,4-9 0,-2 5 0,1-8 0,-6 14 0,-2-7 0,1 8 0,-4-9 0,2 4 0,-1 0 0,-1-3 0,2-14 0,-3 13 0,0-16 0,3 20 0,-2-5 0,2-6 0,-3-3 0,0 1 0,0 0 0,0 8 0,0-17 0,0 13 0,0-18 0,0 25 0,-3-24 0,-1 27 0,-3-21 0,1 24 0,-1-7 0,1 8 0,-1-9 0,-3 8 0,3-2 0,-4-2 0,-4 1 0,3-1 0,-10-3 0,10 11 0,-4-6 0,9 8 0,-6-1 0,2-3 0,1 7 0,-3-7 0,2 6 0,-3-6 0,3 4 0,-2-1 0,2-3 0,-3 3 0,0-5 0,-1 1 0,1 0 0,0-1 0,0 5 0,3-3 0,-2 3 0,2-4 0,-3 0 0,3 0 0,-2 0 0,2 0 0,-25-10 0,17 8 0,-27-4 0,36 11 0,-5 4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7</Pages>
  <Words>817</Words>
  <Characters>5152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Kellenberger Michael</cp:lastModifiedBy>
  <cp:revision>28</cp:revision>
  <cp:lastPrinted>2017-12-20T20:52:00Z</cp:lastPrinted>
  <dcterms:created xsi:type="dcterms:W3CDTF">2017-12-20T20:49:00Z</dcterms:created>
  <dcterms:modified xsi:type="dcterms:W3CDTF">2021-01-12T11:06:00Z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